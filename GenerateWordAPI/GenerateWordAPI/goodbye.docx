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2835" w:topFromText="2835" w:bottomFromText="2693" w:vertAnchor="page" w:tblpY="1209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9"/>
      </w:tblGrid>
      <w:tr w:rsidRPr="00861B2C" w:rsidR="002E4D22" w:rsidTr="00061BAA">
        <w:trPr>
          <w:trHeight w:val="1616" w:hRule="exact"/>
        </w:trPr>
        <w:tc>
          <w:tcPr>
            <w:tcW w:w="6299" w:type="dxa"/>
          </w:tcPr>
          <w:p w:rsidRPr="00E62B31" w:rsidR="00ED3FD5" w:rsidP="00ED3FD5" w:rsidRDefault="001F3966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alias w:val="Version"/>
                <w:tag w:val="Version"/>
                <w:id w:val="-798911905"/>
                <w:placeholder>
                  <w:docPart w:val="450DBF7EA5DD4C098D8E4F9F01B99759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Version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 xml:space="preserve">: </w:t>
            </w:r>
            <w:sdt>
              <w:sdtPr>
                <w:rPr>
                  <w:sz w:val="20"/>
                  <w:szCs w:val="20"/>
                </w:rPr>
                <w:alias w:val="Version"/>
                <w:tag w:val="Version"/>
                <w:id w:val="329975471"/>
                <w:placeholder>
                  <w:docPart w:val="69A5B3F7B0EC4268B138A7FDED4C91A2"/>
                </w:placeholder>
                <w:text w:multiLine="1"/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0.9</w:t>
                </w:r>
              </w:sdtContent>
            </w:sdt>
          </w:p>
          <w:p w:rsidRPr="00ED3FD5" w:rsidR="0093027B" w:rsidP="00ED3FD5" w:rsidRDefault="001F3966">
            <w:pPr>
              <w:pStyle w:val="EnvelopeAddress"/>
              <w:spacing w:line="220" w:lineRule="atLeast"/>
              <w:rPr>
                <w:sz w:val="20"/>
                <w:szCs w:val="20"/>
              </w:rPr>
            </w:pPr>
            <w:sdt>
              <w:sdtPr>
                <w:rPr>
                  <w:b/>
                  <w:color w:val="000000" w:themeColor="text1"/>
                  <w:sz w:val="20"/>
                  <w:szCs w:val="20"/>
                </w:rPr>
                <w:alias w:val="Date"/>
                <w:tag w:val="Date"/>
                <w:id w:val="1973472874"/>
                <w:placeholder>
                  <w:docPart w:val="4040B3452BAF4EBBA45299244CFA5B9F"/>
                </w:placeholder>
                <w:text/>
              </w:sdtPr>
              <w:sdtEndPr/>
              <w:sdtContent>
                <w:r w:rsidRPr="00E62B31" w:rsidR="00ED3FD5">
                  <w:rPr>
                    <w:b/>
                    <w:sz w:val="20"/>
                    <w:szCs w:val="20"/>
                  </w:rPr>
                  <w:t>Date</w:t>
                </w:r>
              </w:sdtContent>
            </w:sdt>
            <w:r w:rsidRPr="00E62B31" w:rsidR="00ED3FD5">
              <w:rPr>
                <w:b/>
                <w:sz w:val="20"/>
                <w:szCs w:val="20"/>
              </w:rPr>
              <w:t>:</w:t>
            </w:r>
            <w:r w:rsidRPr="00E62B31" w:rsidR="00ED3FD5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alias w:val="Date"/>
                <w:tag w:val="Date"/>
                <w:id w:val="85142408"/>
                <w:placeholder>
                  <w:docPart w:val="351DCCCCB2A640138126BF780B931EDB"/>
                </w:placeholder>
                <w:date w:fullDate="2017-08-23T00:00:00Z">
                  <w:dateFormat w:val="yyyy-MM-dd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6A2997">
                  <w:rPr>
                    <w:sz w:val="20"/>
                    <w:szCs w:val="20"/>
                  </w:rPr>
                  <w:t>2017-08-23</w:t>
                </w:r>
              </w:sdtContent>
            </w:sdt>
          </w:p>
        </w:tc>
      </w:tr>
    </w:tbl>
    <w:tbl>
      <w:tblPr>
        <w:tblStyle w:val="TableGrid"/>
        <w:tblpPr w:leftFromText="142" w:rightFromText="142" w:vertAnchor="page" w:tblpY="470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8"/>
      </w:tblGrid>
      <w:tr w:rsidRPr="007E5A28" w:rsidR="002B2FA3" w:rsidTr="00302D85">
        <w:trPr>
          <w:trHeight w:val="284" w:hRule="exact"/>
        </w:trPr>
        <w:tc>
          <w:tcPr>
            <w:tcW w:w="7088" w:type="dxa"/>
          </w:tcPr>
          <w:p w:rsidRPr="007E5A28" w:rsidR="002B2FA3" w:rsidP="00E85106" w:rsidRDefault="001F3966">
            <w:pPr>
              <w:pStyle w:val="Header"/>
              <w:rPr>
                <w:rFonts w:ascii="Arial" w:hAnsi="Arial" w:cs="Arial"/>
                <w:b/>
                <w:noProof/>
                <w:color w:val="0092C1"/>
              </w:rPr>
            </w:pPr>
            <w:sdt>
              <w:sdtPr>
                <w:rPr>
                  <w:rFonts w:ascii="Arial" w:hAnsi="Arial" w:cs="Arial"/>
                  <w:b/>
                  <w:noProof/>
                  <w:color w:val="0092C1"/>
                </w:rPr>
                <w:alias w:val="Document Type"/>
                <w:tag w:val="ccDocumentType"/>
                <w:id w:val="-1058624656"/>
                <w:placeholder>
                  <w:docPart w:val="CF559EB5B02F4868AF71D10779DFA282"/>
                </w:placeholder>
                <w:dataBinding w:xpath="/root[1]/ccDocumentType[1]" w:storeItemID="{04996988-061A-4384-BA8B-40F2666789FC}"/>
                <w:text w:multiLine="1"/>
              </w:sdtPr>
              <w:sdtEndPr/>
              <w:sdtContent>
                <w:r w:rsidR="006A2997">
                  <w:rPr>
                    <w:rFonts w:ascii="Arial" w:hAnsi="Arial" w:cs="Arial"/>
                    <w:b/>
                    <w:noProof/>
                    <w:color w:val="0092C1"/>
                  </w:rPr>
                  <w:t>Documentation</w:t>
                </w:r>
              </w:sdtContent>
            </w:sdt>
            <w:bookmarkStart w:name="_GoBack" w:id="0"/>
            <w:bookmarkEnd w:id="0"/>
          </w:p>
        </w:tc>
      </w:tr>
    </w:tbl>
    <w:tbl>
      <w:tblPr>
        <w:tblStyle w:val="TableGrid"/>
        <w:tblpPr w:leftFromText="142" w:rightFromText="142" w:vertAnchor="page" w:horzAnchor="page" w:tblpX="8676" w:tblpY="2042"/>
        <w:tblW w:w="19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</w:tblGrid>
      <w:tr w:rsidRPr="00CB7F5C" w:rsidR="00730044" w:rsidTr="00730044">
        <w:trPr>
          <w:trHeight w:val="323" w:hRule="exact"/>
        </w:trPr>
        <w:tc>
          <w:tcPr>
            <w:tcW w:w="1985" w:type="dxa"/>
          </w:tcPr>
          <w:p w:rsidRPr="00CB7F5C" w:rsidR="00730044" w:rsidP="00730044" w:rsidRDefault="00E25EDE">
            <w:pPr>
              <w:pStyle w:val="Header"/>
              <w:spacing w:line="240" w:lineRule="auto"/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evry</w:t>
            </w:r>
            <w:r w:rsidRPr="00CB7F5C" w:rsidR="00730044">
              <w:rPr>
                <w:rFonts w:ascii="Arial" w:hAnsi="Arial" w:cs="Arial"/>
                <w:b/>
                <w:noProof/>
                <w:color w:val="0091C0"/>
                <w:sz w:val="16"/>
                <w:szCs w:val="16"/>
              </w:rPr>
              <w:t>.com</w:t>
            </w:r>
          </w:p>
        </w:tc>
      </w:tr>
      <w:tr w:rsidRPr="00CB7F5C" w:rsidR="00730044" w:rsidTr="00DD6C29">
        <w:trPr>
          <w:trHeight w:val="284" w:hRule="exact"/>
        </w:trPr>
        <w:tc>
          <w:tcPr>
            <w:tcW w:w="1985" w:type="dxa"/>
          </w:tcPr>
          <w:sdt>
            <w:sdtPr>
              <w:rPr>
                <w:rFonts w:ascii="Arial" w:hAnsi="Arial" w:cs="Arial"/>
                <w:b/>
                <w:color w:val="003F6B"/>
                <w:sz w:val="16"/>
                <w:szCs w:val="16"/>
              </w:rPr>
              <w:alias w:val="Classification"/>
              <w:tag w:val="ccClassification"/>
              <w:id w:val="-1265530825"/>
              <w:placeholder>
                <w:docPart w:val="2916D0FAAB154FEF9FC7E1413554783E"/>
              </w:placeholder>
              <w:dataBinding w:prefixMappings="xmlns:A='http://TemplateConcept.WordTemplate.Classification'" w:xpath="A:master/A:Classification/A:value" w:storeItemID="{27FE41E3-81F2-4799-8EFB-882CE00392BB}"/>
              <w:text w:multiLine="1"/>
            </w:sdtPr>
            <w:sdtEndPr/>
            <w:sdtContent>
              <w:p w:rsidRPr="00B41F6E" w:rsidR="002A1957" w:rsidP="002A1957" w:rsidRDefault="007C3CC1">
                <w:pPr>
                  <w:pStyle w:val="Header"/>
                  <w:spacing w:line="220" w:lineRule="atLeast"/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color w:val="003F6B"/>
                    <w:sz w:val="16"/>
                    <w:szCs w:val="16"/>
                  </w:rPr>
                  <w:t xml:space="preserve"> </w:t>
                </w:r>
              </w:p>
            </w:sdtContent>
          </w:sdt>
          <w:p w:rsidR="00730044" w:rsidP="00730044" w:rsidRDefault="00730044">
            <w:pPr>
              <w:pStyle w:val="Header"/>
              <w:spacing w:line="220" w:lineRule="atLeast"/>
              <w:rPr>
                <w:rFonts w:ascii="Arial" w:hAnsi="Arial" w:cs="Arial"/>
                <w:color w:val="003F6B"/>
                <w:sz w:val="16"/>
                <w:szCs w:val="16"/>
              </w:rPr>
            </w:pPr>
          </w:p>
          <w:p w:rsidRPr="00CB7F5C" w:rsidR="00730044" w:rsidP="00730044" w:rsidRDefault="00730044">
            <w:pPr>
              <w:rPr>
                <w:noProof/>
              </w:rPr>
            </w:pPr>
          </w:p>
        </w:tc>
      </w:tr>
    </w:tbl>
    <w:p w:rsidRPr="00861B2C" w:rsidR="00070654" w:rsidP="00A16050" w:rsidRDefault="001F3966">
      <w:pPr>
        <w:pStyle w:val="Title"/>
      </w:pPr>
      <w:sdt>
        <w:sdtPr>
          <w:alias w:val="Document title"/>
          <w:tag w:val="ccDocumentTitle"/>
          <w:id w:val="85142423"/>
          <w:placeholder>
            <w:docPart w:val="5CCE45B88DC144C091CFA1F4C5324694"/>
          </w:placeholder>
          <w:showingPlcHdr/>
          <w:dataBinding w:xpath="/root[1]/dokProdukt[1]" w:storeItemID="{04996988-061A-4384-BA8B-40F2666789FC}"/>
          <w:text w:multiLine="1"/>
        </w:sdtPr>
        <w:sdtEndPr/>
        <w:sdtContent>
          <w:r w:rsidRPr="00E368F6" w:rsidR="00C45491">
            <w:t>[</w:t>
          </w:r>
          <w:r w:rsidR="00C45491">
            <w:t>Document Title</w:t>
          </w:r>
          <w:r w:rsidRPr="00E368F6" w:rsidR="00C45491">
            <w:t>]</w:t>
          </w:r>
        </w:sdtContent>
      </w:sdt>
    </w:p>
    <w:p w:rsidRPr="00861B2C" w:rsidR="009E3AD2" w:rsidP="00E66980" w:rsidRDefault="001F3966">
      <w:pPr>
        <w:pStyle w:val="Subtitle"/>
      </w:pPr>
      <w:sdt>
        <w:sdtPr>
          <w:alias w:val="Document Subtitle"/>
          <w:tag w:val="ccDocumentSubtitle"/>
          <w:id w:val="85142427"/>
          <w:placeholder>
            <w:docPart w:val="02DE13B87E7B4835A5AD7B4A51DA071D"/>
          </w:placeholder>
          <w:showingPlcHdr/>
          <w:dataBinding w:xpath="/root[1]/dokKunde[1]" w:storeItemID="{04996988-061A-4384-BA8B-40F2666789FC}"/>
          <w:text w:multiLine="1"/>
        </w:sdtPr>
        <w:sdtEndPr/>
        <w:sdtContent>
          <w:r w:rsidRPr="00861B2C" w:rsidR="007E5A28">
            <w:t>[</w:t>
          </w:r>
          <w:r w:rsidR="00AD048D">
            <w:t>Document Subtitle</w:t>
          </w:r>
          <w:r w:rsidRPr="00861B2C" w:rsidR="00CA69B8">
            <w:t>]</w:t>
          </w:r>
        </w:sdtContent>
      </w:sdt>
    </w:p>
    <w:p w:rsidR="00CA69B8" w:rsidRDefault="00CA69B8">
      <w:pPr>
        <w:spacing w:line="276" w:lineRule="auto"/>
      </w:pPr>
      <w:r w:rsidRPr="00861B2C">
        <w:br w:type="page"/>
      </w:r>
    </w:p>
    <w:p w:rsidRPr="00861B2C" w:rsidR="008E2123" w:rsidP="008E2123" w:rsidRDefault="008E2123">
      <w:pPr>
        <w:pStyle w:val="TOCHeading"/>
      </w:pPr>
      <w:r>
        <w:lastRenderedPageBreak/>
        <w:t>Revision History</w:t>
      </w:r>
    </w:p>
    <w:tbl>
      <w:tblPr>
        <w:tblStyle w:val="Aqua"/>
        <w:tblW w:w="0" w:type="auto"/>
        <w:tblLook w:val="0420" w:firstRow="1" w:lastRow="0" w:firstColumn="0" w:lastColumn="0" w:noHBand="0" w:noVBand="1"/>
      </w:tblPr>
      <w:tblGrid>
        <w:gridCol w:w="1418"/>
        <w:gridCol w:w="1559"/>
        <w:gridCol w:w="3969"/>
        <w:gridCol w:w="2124"/>
      </w:tblGrid>
      <w:tr w:rsidR="008E2123" w:rsidTr="008E2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</w:tcPr>
          <w:p w:rsidR="008E2123" w:rsidP="008E2123" w:rsidRDefault="008E2123">
            <w:pPr>
              <w:pStyle w:val="TableText"/>
            </w:pPr>
            <w:r>
              <w:t>Revision no.</w:t>
            </w: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  <w:r>
              <w:t>Revision date</w:t>
            </w: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  <w:r>
              <w:t>Changes</w:t>
            </w: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  <w:r>
              <w:t>Revised by</w:t>
            </w:r>
          </w:p>
        </w:tc>
      </w:tr>
      <w:tr w:rsidR="008E2123" w:rsidTr="008E2123">
        <w:tc>
          <w:tcPr>
            <w:tcW w:w="1418" w:type="dxa"/>
          </w:tcPr>
          <w:p w:rsidR="008E2123" w:rsidP="008E2123" w:rsidRDefault="00FC7CC1">
            <w:pPr>
              <w:pStyle w:val="TableText"/>
            </w:pPr>
            <w:r>
              <w:t>0.9</w:t>
            </w:r>
          </w:p>
        </w:tc>
        <w:tc>
          <w:tcPr>
            <w:tcW w:w="1559" w:type="dxa"/>
          </w:tcPr>
          <w:p w:rsidR="008E2123" w:rsidP="008E2123" w:rsidRDefault="00FC7CC1">
            <w:pPr>
              <w:pStyle w:val="TableText"/>
            </w:pPr>
            <w:r>
              <w:t>23.08.2017</w:t>
            </w:r>
          </w:p>
        </w:tc>
        <w:tc>
          <w:tcPr>
            <w:tcW w:w="3969" w:type="dxa"/>
          </w:tcPr>
          <w:p w:rsidR="008E2123" w:rsidP="008E2123" w:rsidRDefault="00FC7CC1">
            <w:pPr>
              <w:pStyle w:val="TableText"/>
            </w:pPr>
            <w:r>
              <w:t>Initial document</w:t>
            </w:r>
          </w:p>
        </w:tc>
        <w:tc>
          <w:tcPr>
            <w:tcW w:w="2124" w:type="dxa"/>
          </w:tcPr>
          <w:p w:rsidR="008E2123" w:rsidP="008E2123" w:rsidRDefault="00FC7CC1">
            <w:pPr>
              <w:pStyle w:val="TableText"/>
            </w:pPr>
            <w:r>
              <w:t>Tarjei Utnes</w:t>
            </w: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  <w:tr w:rsidR="008E2123" w:rsidTr="008E2123">
        <w:tc>
          <w:tcPr>
            <w:tcW w:w="1418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155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3969" w:type="dxa"/>
          </w:tcPr>
          <w:p w:rsidR="008E2123" w:rsidP="008E2123" w:rsidRDefault="008E2123">
            <w:pPr>
              <w:pStyle w:val="TableText"/>
            </w:pPr>
          </w:p>
        </w:tc>
        <w:tc>
          <w:tcPr>
            <w:tcW w:w="2124" w:type="dxa"/>
          </w:tcPr>
          <w:p w:rsidR="008E2123" w:rsidP="008E2123" w:rsidRDefault="008E2123">
            <w:pPr>
              <w:pStyle w:val="TableText"/>
            </w:pPr>
          </w:p>
        </w:tc>
      </w:tr>
    </w:tbl>
    <w:p w:rsidR="008E2123" w:rsidRDefault="008E2123">
      <w:pPr>
        <w:spacing w:line="276" w:lineRule="auto"/>
      </w:pPr>
    </w:p>
    <w:p w:rsidR="008E2123" w:rsidRDefault="008E2123">
      <w:pPr>
        <w:spacing w:line="276" w:lineRule="auto"/>
        <w:rPr>
          <w:rFonts w:asciiTheme="majorHAnsi" w:hAnsiTheme="majorHAnsi" w:eastAsiaTheme="majorEastAsia" w:cstheme="majorBidi"/>
          <w:bCs/>
          <w:color w:val="69625E"/>
          <w:sz w:val="32"/>
          <w:szCs w:val="28"/>
        </w:rPr>
      </w:pPr>
      <w:r>
        <w:br w:type="page"/>
      </w:r>
    </w:p>
    <w:p w:rsidRPr="00861B2C" w:rsidR="008F126E" w:rsidP="008F126E" w:rsidRDefault="00B21E0E">
      <w:pPr>
        <w:pStyle w:val="TOCHeading"/>
        <w:spacing w:line="240" w:lineRule="auto"/>
      </w:pPr>
      <w:r w:rsidRPr="00861B2C">
        <w:lastRenderedPageBreak/>
        <w:t>Content</w:t>
      </w:r>
      <w:r w:rsidRPr="00861B2C" w:rsidR="00DB71A3">
        <w:t>s</w:t>
      </w:r>
    </w:p>
    <w:p w:rsidR="00B15145" w:rsidRDefault="00195154">
      <w:pPr>
        <w:pStyle w:val="TOC1"/>
        <w:rPr>
          <w:rFonts w:asciiTheme="minorHAnsi" w:hAnsiTheme="minorHAnsi" w:eastAsiaTheme="minorEastAsia"/>
          <w:noProof/>
          <w:sz w:val="22"/>
          <w:lang w:val="nb-NO" w:eastAsia="nb-NO"/>
        </w:rPr>
      </w:pPr>
      <w:r w:rsidRPr="00861B2C">
        <w:fldChar w:fldCharType="begin"/>
      </w:r>
      <w:r w:rsidR="00717483">
        <w:instrText xml:space="preserve"> toc \o "1-3</w:instrText>
      </w:r>
      <w:r w:rsidRPr="00861B2C" w:rsidR="00926DE8">
        <w:instrText xml:space="preserve">" \z </w:instrText>
      </w:r>
      <w:r w:rsidRPr="00861B2C">
        <w:fldChar w:fldCharType="separate"/>
      </w:r>
      <w:r w:rsidR="00B15145">
        <w:rPr>
          <w:noProof/>
        </w:rPr>
        <w:t>1</w:t>
      </w:r>
      <w:r w:rsidR="00B15145">
        <w:rPr>
          <w:rFonts w:asciiTheme="minorHAnsi" w:hAnsiTheme="minorHAnsi" w:eastAsiaTheme="minorEastAsia"/>
          <w:noProof/>
          <w:sz w:val="22"/>
          <w:lang w:val="nb-NO" w:eastAsia="nb-NO"/>
        </w:rPr>
        <w:tab/>
      </w:r>
      <w:r w:rsidR="00B15145">
        <w:rPr>
          <w:noProof/>
        </w:rPr>
        <w:t>Purpose</w:t>
      </w:r>
      <w:r w:rsidR="00B15145">
        <w:rPr>
          <w:noProof/>
          <w:webHidden/>
        </w:rPr>
        <w:tab/>
      </w:r>
      <w:r w:rsidR="00B15145">
        <w:rPr>
          <w:noProof/>
          <w:webHidden/>
        </w:rPr>
        <w:fldChar w:fldCharType="begin"/>
      </w:r>
      <w:r w:rsidR="00B15145">
        <w:rPr>
          <w:noProof/>
          <w:webHidden/>
        </w:rPr>
        <w:instrText xml:space="preserve"> PAGEREF _Toc491242727 \h </w:instrText>
      </w:r>
      <w:r w:rsidR="00B15145">
        <w:rPr>
          <w:noProof/>
          <w:webHidden/>
        </w:rPr>
      </w:r>
      <w:r w:rsidR="00B15145">
        <w:rPr>
          <w:noProof/>
          <w:webHidden/>
        </w:rPr>
        <w:fldChar w:fldCharType="separate"/>
      </w:r>
      <w:r w:rsidR="00B15145">
        <w:rPr>
          <w:noProof/>
          <w:webHidden/>
        </w:rPr>
        <w:t>4</w:t>
      </w:r>
      <w:r w:rsidR="00B15145">
        <w:rPr>
          <w:noProof/>
          <w:webHidden/>
        </w:rPr>
        <w:fldChar w:fldCharType="end"/>
      </w:r>
    </w:p>
    <w:p w:rsidR="00B15145" w:rsidRDefault="00B15145">
      <w:pPr>
        <w:pStyle w:val="TOC1"/>
        <w:rPr>
          <w:rFonts w:asciiTheme="minorHAnsi" w:hAnsiTheme="minorHAnsi" w:eastAsiaTheme="minorEastAsia"/>
          <w:noProof/>
          <w:sz w:val="22"/>
          <w:lang w:val="nb-NO" w:eastAsia="nb-NO"/>
        </w:rPr>
      </w:pPr>
      <w:r>
        <w:rPr>
          <w:noProof/>
        </w:rPr>
        <w:t>2</w:t>
      </w:r>
      <w:r>
        <w:rPr>
          <w:rFonts w:asciiTheme="minorHAnsi" w:hAnsiTheme="minorHAnsi" w:eastAsiaTheme="minorEastAsia"/>
          <w:noProof/>
          <w:sz w:val="22"/>
          <w:lang w:val="nb-NO" w:eastAsia="nb-NO"/>
        </w:rPr>
        <w:tab/>
      </w:r>
      <w:r>
        <w:rPr>
          <w:noProof/>
        </w:rPr>
        <w:t>Architecture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_Toc491242728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5</w:t>
      </w:r>
      <w:r>
        <w:rPr>
          <w:noProof/>
          <w:webHidden/>
        </w:rPr>
        <w:fldChar w:fldCharType="end"/>
      </w:r>
    </w:p>
    <w:p w:rsidRPr="00861B2C" w:rsidR="00481B8D" w:rsidP="00161BEF" w:rsidRDefault="00195154">
      <w:r w:rsidRPr="00861B2C">
        <w:fldChar w:fldCharType="end"/>
      </w:r>
      <w:r w:rsidRPr="00861B2C" w:rsidR="00481B8D">
        <w:br w:type="page"/>
      </w:r>
    </w:p>
    <w:bookmarkStart w:name="_Toc315092476" w:id="1"/>
    <w:bookmarkStart w:name="_Toc491242727" w:id="2"/>
    <w:p w:rsidR="00481B8D" w:rsidP="001106E4" w:rsidRDefault="001F3966">
      <w:pPr>
        <w:pStyle w:val="Heading1"/>
      </w:pPr>
      <w:sdt>
        <w:sdtPr>
          <w:alias w:val="Heading"/>
          <w:tag w:val="Heading"/>
          <w:id w:val="-1263756287"/>
          <w:placeholder>
            <w:docPart w:val="12E4936DB0D94A87A72A498C23A78A86"/>
          </w:placeholder>
          <w:text w:multiLine="1"/>
        </w:sdtPr>
        <w:sdtEndPr/>
        <w:sdtContent>
          <w:r w:rsidR="00FC7CC1">
            <w:t>Purpose</w:t>
          </w:r>
        </w:sdtContent>
      </w:sdt>
      <w:bookmarkEnd w:id="1"/>
      <w:bookmarkEnd w:id="2"/>
    </w:p>
    <w:sectPr w:rsidR="00481B8D" w:rsidSect="000F3D27">
      <w:headerReference w:type="default" r:id="rId11"/>
      <w:footerReference w:type="default" r:id="rId12"/>
      <w:headerReference w:type="first" r:id="rId13"/>
      <w:pgSz w:w="11906" w:h="16838"/>
      <w:pgMar w:top="2410" w:right="1418" w:bottom="1191" w:left="1418" w:header="1004" w:footer="680" w:gutter="0"/>
      <w:cols w:space="708"/>
      <w:titlePg/>
      <w:docGrid w:linePitch="360"/>
    </w:sectPr>
    <w:p>
      <w:r>
        <w:t>Hello World5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Texas</w:t>
            </w:r>
          </w:p>
          <w:tcPr>
            <w:tcW w:type="auto"/>
          </w:tcPr>
        </w:tc>
        <w:tc>
          <w:p>
            <w:r>
              <w:t>TX</w:t>
            </w:r>
          </w:p>
          <w:tcPr>
            <w:tcW w:type="auto"/>
          </w:tcPr>
        </w:tc>
      </w:tr>
      <w:tr>
        <w:tc>
          <w:p>
            <w:r>
              <w:t>California</w:t>
            </w:r>
          </w:p>
          <w:tcPr>
            <w:tcW w:type="auto"/>
          </w:tcPr>
        </w:tc>
        <w:tc>
          <w:p>
            <w:r>
              <w:t>CA</w:t>
            </w:r>
          </w:p>
          <w:tcPr>
            <w:tcW w:type="auto"/>
          </w:tcPr>
        </w:tc>
      </w:tr>
      <w:tr>
        <w:tc>
          <w:p>
            <w:r>
              <w:t>New York</w:t>
            </w:r>
          </w:p>
          <w:tcPr>
            <w:tcW w:type="auto"/>
          </w:tcPr>
        </w:tc>
        <w:tc>
          <w:p>
            <w:r>
              <w:t>NY</w:t>
            </w:r>
          </w:p>
          <w:tcPr>
            <w:tcW w:type="auto"/>
          </w:tcPr>
        </w:tc>
      </w:tr>
      <w:tr>
        <w:tc>
          <w:p>
            <w:r>
              <w:t>Massachusetts</w:t>
            </w:r>
          </w:p>
          <w:tcPr>
            <w:tcW w:type="auto"/>
          </w:tcPr>
        </w:tc>
        <w:tc>
          <w:p>
            <w:r>
              <w:t>MA</w:t>
            </w:r>
          </w:p>
          <w:tcPr>
            <w:tcW w:type="auto"/>
          </w:tc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966" w:rsidRDefault="001F3966" w:rsidP="005A72D2">
      <w:r>
        <w:separator/>
      </w:r>
    </w:p>
  </w:endnote>
  <w:endnote w:type="continuationSeparator" w:id="0">
    <w:p w:rsidR="001F3966" w:rsidRDefault="001F3966" w:rsidP="005A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0F3D27" w:rsidRDefault="00302D85" w:rsidP="000F3D27">
    <w:pPr>
      <w:pStyle w:val="Footer"/>
      <w:tabs>
        <w:tab w:val="clear" w:pos="9072"/>
      </w:tabs>
      <w:spacing w:line="240" w:lineRule="auto"/>
      <w:ind w:right="909"/>
      <w:jc w:val="right"/>
      <w:rPr>
        <w:sz w:val="16"/>
        <w:szCs w:val="16"/>
        <w:lang w:val="nb-NO"/>
      </w:rPr>
    </w:pPr>
    <w:r w:rsidRPr="000F3D27">
      <w:rPr>
        <w:sz w:val="16"/>
        <w:szCs w:val="16"/>
        <w:lang w:val="nb-NO"/>
      </w:rPr>
      <w:t xml:space="preserve">Page 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page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2</w:t>
    </w:r>
    <w:r w:rsidR="00195154" w:rsidRPr="000F3D27">
      <w:rPr>
        <w:sz w:val="16"/>
        <w:szCs w:val="16"/>
        <w:lang w:val="nb-NO"/>
      </w:rPr>
      <w:fldChar w:fldCharType="end"/>
    </w:r>
    <w:r w:rsidRPr="000F3D27">
      <w:rPr>
        <w:sz w:val="16"/>
        <w:szCs w:val="16"/>
        <w:lang w:val="nb-NO"/>
      </w:rPr>
      <w:t>/</w:t>
    </w:r>
    <w:r w:rsidR="00195154" w:rsidRPr="000F3D27">
      <w:rPr>
        <w:sz w:val="16"/>
        <w:szCs w:val="16"/>
        <w:lang w:val="nb-NO"/>
      </w:rPr>
      <w:fldChar w:fldCharType="begin"/>
    </w:r>
    <w:r w:rsidRPr="000F3D27">
      <w:rPr>
        <w:sz w:val="16"/>
        <w:szCs w:val="16"/>
        <w:lang w:val="nb-NO"/>
      </w:rPr>
      <w:instrText xml:space="preserve"> numpages </w:instrText>
    </w:r>
    <w:r w:rsidR="00195154" w:rsidRPr="000F3D27">
      <w:rPr>
        <w:sz w:val="16"/>
        <w:szCs w:val="16"/>
        <w:lang w:val="nb-NO"/>
      </w:rPr>
      <w:fldChar w:fldCharType="separate"/>
    </w:r>
    <w:r w:rsidR="00C45491">
      <w:rPr>
        <w:noProof/>
        <w:sz w:val="16"/>
        <w:szCs w:val="16"/>
        <w:lang w:val="nb-NO"/>
      </w:rPr>
      <w:t>4</w:t>
    </w:r>
    <w:r w:rsidR="00195154" w:rsidRPr="000F3D27">
      <w:rPr>
        <w:sz w:val="16"/>
        <w:szCs w:val="16"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966" w:rsidRDefault="001F3966" w:rsidP="005A72D2">
      <w:r>
        <w:separator/>
      </w:r>
    </w:p>
  </w:footnote>
  <w:footnote w:type="continuationSeparator" w:id="0">
    <w:p w:rsidR="001F3966" w:rsidRDefault="001F3966" w:rsidP="005A7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2" w:rightFromText="142" w:vertAnchor="page" w:horzAnchor="page" w:tblpX="8659" w:tblpY="1152"/>
      <w:tblOverlap w:val="never"/>
      <w:tblW w:w="18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3"/>
    </w:tblGrid>
    <w:tr w:rsidR="00302D85" w:rsidRPr="00DB6A68" w:rsidTr="004703D3">
      <w:trPr>
        <w:trHeight w:hRule="exact" w:val="567"/>
      </w:trPr>
      <w:tc>
        <w:tcPr>
          <w:tcW w:w="1843" w:type="dxa"/>
        </w:tcPr>
        <w:sdt>
          <w:sdtPr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  <w:alias w:val="Document Type"/>
            <w:tag w:val="ccDocumentType"/>
            <w:id w:val="-2084436879"/>
            <w:lock w:val="sdtLocked"/>
            <w:placeholder>
              <w:docPart w:val="17CA39D2AD644633A7C30897AE7F784E"/>
            </w:placeholder>
            <w:dataBinding w:xpath="/root[1]/ccDocumentType[1]" w:storeItemID="{04996988-061A-4384-BA8B-40F2666789FC}"/>
            <w:text w:multiLine="1"/>
          </w:sdtPr>
          <w:sdtEndPr/>
          <w:sdtContent>
            <w:p w:rsidR="00302D85" w:rsidRDefault="006A2997" w:rsidP="00E368F6">
              <w:pPr>
                <w:pStyle w:val="Header"/>
                <w:spacing w:after="18"/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b/>
                  <w:noProof/>
                  <w:color w:val="003F6B"/>
                  <w:sz w:val="16"/>
                  <w:szCs w:val="16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003F6B"/>
              <w:sz w:val="16"/>
              <w:szCs w:val="16"/>
            </w:rPr>
            <w:alias w:val="Classification"/>
            <w:tag w:val="ccClassification"/>
            <w:id w:val="-1517992740"/>
            <w:dataBinding w:prefixMappings="xmlns:A='http://TemplateConcept.WordTemplate.Classification'" w:xpath="A:master/A:Classification/A:value" w:storeItemID="{27FE41E3-81F2-4799-8EFB-882CE00392BB}"/>
            <w:text w:multiLine="1"/>
          </w:sdtPr>
          <w:sdtEndPr/>
          <w:sdtContent>
            <w:p w:rsidR="002A1957" w:rsidRDefault="007C3CC1" w:rsidP="002A1957">
              <w:pPr>
                <w:pStyle w:val="Header"/>
                <w:spacing w:line="220" w:lineRule="atLeast"/>
                <w:rPr>
                  <w:rFonts w:ascii="Arial" w:hAnsi="Arial" w:cs="Arial"/>
                  <w:color w:val="003F6B"/>
                  <w:sz w:val="16"/>
                  <w:szCs w:val="16"/>
                </w:rPr>
              </w:pPr>
              <w:r>
                <w:rPr>
                  <w:rFonts w:ascii="Arial" w:hAnsi="Arial" w:cs="Arial"/>
                  <w:color w:val="003F6B"/>
                  <w:sz w:val="16"/>
                  <w:szCs w:val="16"/>
                </w:rPr>
                <w:t xml:space="preserve"> </w:t>
              </w:r>
            </w:p>
          </w:sdtContent>
        </w:sdt>
        <w:p w:rsidR="002A1957" w:rsidRPr="00E368F6" w:rsidRDefault="002A1957" w:rsidP="00E368F6">
          <w:pPr>
            <w:pStyle w:val="Header"/>
            <w:spacing w:after="18"/>
            <w:rPr>
              <w:rFonts w:ascii="Arial" w:hAnsi="Arial" w:cs="Arial"/>
              <w:b/>
              <w:noProof/>
              <w:color w:val="003F6B"/>
              <w:sz w:val="16"/>
              <w:szCs w:val="16"/>
            </w:rPr>
          </w:pPr>
        </w:p>
      </w:tc>
    </w:tr>
  </w:tbl>
  <w:p w:rsidR="00302D85" w:rsidRPr="00DE5BFB" w:rsidRDefault="006317B6" w:rsidP="00CD6A85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7456" behindDoc="0" locked="0" layoutInCell="1" allowOverlap="1" wp14:anchorId="0143AB28" wp14:editId="1C09D129">
              <wp:simplePos x="0" y="0"/>
              <wp:positionH relativeFrom="margin">
                <wp:posOffset>0</wp:posOffset>
              </wp:positionH>
              <wp:positionV relativeFrom="page">
                <wp:posOffset>1350009</wp:posOffset>
              </wp:positionV>
              <wp:extent cx="5760085" cy="0"/>
              <wp:effectExtent l="0" t="0" r="0" b="0"/>
              <wp:wrapNone/>
              <wp:docPr id="6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EA8B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106.3pt;width:453.55pt;height:0;z-index:251667456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" strokecolor="#0091c0" strokeweight=".5pt">
              <w10:wrap anchorx="margin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FA9CB24" wp14:editId="6FE300B9">
              <wp:simplePos x="0" y="0"/>
              <wp:positionH relativeFrom="page">
                <wp:posOffset>5497830</wp:posOffset>
              </wp:positionH>
              <wp:positionV relativeFrom="page">
                <wp:posOffset>716280</wp:posOffset>
              </wp:positionV>
              <wp:extent cx="1162685" cy="635"/>
              <wp:effectExtent l="0" t="0" r="0" b="18415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62685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DA133" id="AutoShape 7" o:spid="_x0000_s1026" type="#_x0000_t32" style="position:absolute;margin-left:432.9pt;margin-top:56.4pt;width:91.55pt;height: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" strokecolor="#0091c0" strokeweight=".5pt">
              <w10:wrap anchorx="page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71552" behindDoc="1" locked="0" layoutInCell="1" allowOverlap="1" wp14:anchorId="729FBD3A" wp14:editId="752B5C5E">
          <wp:simplePos x="0" y="0"/>
          <wp:positionH relativeFrom="page">
            <wp:posOffset>5504180</wp:posOffset>
          </wp:positionH>
          <wp:positionV relativeFrom="page">
            <wp:posOffset>406400</wp:posOffset>
          </wp:positionV>
          <wp:extent cx="540000" cy="277200"/>
          <wp:effectExtent l="0" t="0" r="0" b="8890"/>
          <wp:wrapNone/>
          <wp:docPr id="8" name="Bild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27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D85" w:rsidRPr="00DB6A68" w:rsidRDefault="006317B6" w:rsidP="005A72D2">
    <w:pPr>
      <w:pStyle w:val="Header"/>
      <w:rPr>
        <w:noProof/>
      </w:rPr>
    </w:pP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2336" behindDoc="0" locked="0" layoutInCell="1" allowOverlap="1">
              <wp:simplePos x="0" y="0"/>
              <wp:positionH relativeFrom="page">
                <wp:posOffset>5515610</wp:posOffset>
              </wp:positionH>
              <wp:positionV relativeFrom="page">
                <wp:posOffset>1468754</wp:posOffset>
              </wp:positionV>
              <wp:extent cx="1259840" cy="0"/>
              <wp:effectExtent l="0" t="0" r="0" b="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5984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D3B4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434.3pt;margin-top:115.65pt;width:99.2pt;height:0;z-index:251662336;visibility:visible;mso-wrap-style:square;mso-width-percent:0;mso-height-percent:0;mso-wrap-distance-left:9pt;mso-wrap-distance-top:-1e-4mm;mso-wrap-distance-right:9pt;mso-wrap-distance-bottom:-1e-4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yc4IAIAADs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" strokecolor="#0091c0" strokeweight=".5pt">
              <w10:wrap anchorx="page" anchory="page"/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4294967291" distB="4294967291" distL="114300" distR="114300" simplePos="0" relativeHeight="251661312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3276599</wp:posOffset>
              </wp:positionV>
              <wp:extent cx="599059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91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AB9B1B" id="AutoShape 1" o:spid="_x0000_s1026" type="#_x0000_t32" style="position:absolute;margin-left:0;margin-top:258pt;width:471.7pt;height:0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margin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" strokecolor="#0091c0" strokeweight=".5pt">
              <w10:wrap anchorx="margin" anchory="page"/>
            </v:shape>
          </w:pict>
        </mc:Fallback>
      </mc:AlternateContent>
    </w:r>
    <w:r w:rsidR="00E25EDE">
      <w:rPr>
        <w:b/>
        <w:noProof/>
        <w:color w:val="0091C0"/>
        <w:lang w:eastAsia="en-GB"/>
      </w:rPr>
      <w:drawing>
        <wp:anchor distT="0" distB="0" distL="114300" distR="114300" simplePos="0" relativeHeight="251669504" behindDoc="1" locked="0" layoutInCell="1" allowOverlap="1" wp14:anchorId="1AAD0D29" wp14:editId="7BDEA1ED">
          <wp:simplePos x="0" y="0"/>
          <wp:positionH relativeFrom="page">
            <wp:posOffset>5504180</wp:posOffset>
          </wp:positionH>
          <wp:positionV relativeFrom="page">
            <wp:posOffset>478790</wp:posOffset>
          </wp:positionV>
          <wp:extent cx="1116000" cy="576000"/>
          <wp:effectExtent l="0" t="0" r="8255" b="0"/>
          <wp:wrapNone/>
          <wp:docPr id="7" name="Bil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vry logo_RGB_300_WOR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6000" cy="57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95885D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7C84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7C526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121D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1CC3A5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F879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4C166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2254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8E96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A8A9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204E070E"/>
    <w:multiLevelType w:val="hybridMultilevel"/>
    <w:tmpl w:val="3C7A8E60"/>
    <w:lvl w:ilvl="0" w:tplc="509247D6">
      <w:start w:val="1"/>
      <w:numFmt w:val="bullet"/>
      <w:pStyle w:val="ListStepbyStepIntro"/>
      <w:lvlText w:val="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C11"/>
    <w:multiLevelType w:val="multilevel"/>
    <w:tmpl w:val="0414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0E5637"/>
    <w:multiLevelType w:val="multilevel"/>
    <w:tmpl w:val="F24CFC7E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0" w:firstLine="0"/>
      </w:pPr>
      <w:rPr>
        <w:rFonts w:hint="default"/>
        <w:b w:val="0"/>
        <w:sz w:val="20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3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95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0" w:firstLine="0"/>
      </w:pPr>
      <w:rPr>
        <w:rFonts w:hint="default"/>
        <w:b w:val="0"/>
        <w:i w:val="0"/>
        <w:sz w:val="20"/>
        <w:szCs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0" w:firstLine="0"/>
      </w:pPr>
      <w:rPr>
        <w:rFonts w:hint="default"/>
        <w:sz w:val="20"/>
        <w:szCs w:val="1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0" w:firstLine="0"/>
      </w:pPr>
      <w:rPr>
        <w:rFonts w:hint="default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077"/>
        </w:tabs>
        <w:ind w:left="397" w:hanging="397"/>
      </w:pPr>
      <w:rPr>
        <w:rFonts w:hint="default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91"/>
        </w:tabs>
        <w:ind w:left="0" w:firstLine="0"/>
      </w:pPr>
      <w:rPr>
        <w:rFonts w:hint="default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304"/>
        </w:tabs>
        <w:ind w:left="0" w:firstLine="0"/>
      </w:pPr>
      <w:rPr>
        <w:rFonts w:hint="default"/>
        <w:sz w:val="20"/>
      </w:rPr>
    </w:lvl>
  </w:abstractNum>
  <w:abstractNum w:abstractNumId="13" w15:restartNumberingAfterBreak="0">
    <w:nsid w:val="6DC030BB"/>
    <w:multiLevelType w:val="multilevel"/>
    <w:tmpl w:val="0414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3F14AD"/>
    <w:multiLevelType w:val="multilevel"/>
    <w:tmpl w:val="0414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4"/>
  </w:num>
  <w:num w:numId="17">
    <w:abstractNumId w:val="11"/>
  </w:num>
  <w:num w:numId="18">
    <w:abstractNumId w:val="13"/>
  </w:num>
  <w:num w:numId="19">
    <w:abstractNumId w:val="12"/>
  </w:num>
  <w:num w:numId="20">
    <w:abstractNumId w:val="1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CC1"/>
    <w:rsid w:val="00001CB9"/>
    <w:rsid w:val="00003CEF"/>
    <w:rsid w:val="00013E83"/>
    <w:rsid w:val="000171BF"/>
    <w:rsid w:val="00017C21"/>
    <w:rsid w:val="000344F4"/>
    <w:rsid w:val="0004533A"/>
    <w:rsid w:val="000454B6"/>
    <w:rsid w:val="0004587B"/>
    <w:rsid w:val="00050E08"/>
    <w:rsid w:val="00060630"/>
    <w:rsid w:val="00061BAA"/>
    <w:rsid w:val="00062326"/>
    <w:rsid w:val="0006587E"/>
    <w:rsid w:val="00070654"/>
    <w:rsid w:val="00087D4B"/>
    <w:rsid w:val="000974A8"/>
    <w:rsid w:val="000C6280"/>
    <w:rsid w:val="000D109C"/>
    <w:rsid w:val="000D4B84"/>
    <w:rsid w:val="000E33BB"/>
    <w:rsid w:val="000E42D6"/>
    <w:rsid w:val="000E4710"/>
    <w:rsid w:val="000F3D27"/>
    <w:rsid w:val="00100C4B"/>
    <w:rsid w:val="001106E4"/>
    <w:rsid w:val="00110D40"/>
    <w:rsid w:val="00111E4C"/>
    <w:rsid w:val="0012344C"/>
    <w:rsid w:val="0014663A"/>
    <w:rsid w:val="00161BEF"/>
    <w:rsid w:val="001621EB"/>
    <w:rsid w:val="00165515"/>
    <w:rsid w:val="00173A46"/>
    <w:rsid w:val="001764CE"/>
    <w:rsid w:val="00195154"/>
    <w:rsid w:val="00195C13"/>
    <w:rsid w:val="00197CE4"/>
    <w:rsid w:val="001A1676"/>
    <w:rsid w:val="001A3315"/>
    <w:rsid w:val="001A59AC"/>
    <w:rsid w:val="001A5B38"/>
    <w:rsid w:val="001B7FC9"/>
    <w:rsid w:val="001C02BB"/>
    <w:rsid w:val="001C18D6"/>
    <w:rsid w:val="001D1544"/>
    <w:rsid w:val="001F3966"/>
    <w:rsid w:val="00200AF9"/>
    <w:rsid w:val="00200E2E"/>
    <w:rsid w:val="00205F93"/>
    <w:rsid w:val="00205FBF"/>
    <w:rsid w:val="00217F35"/>
    <w:rsid w:val="002255F5"/>
    <w:rsid w:val="00244328"/>
    <w:rsid w:val="00250B7B"/>
    <w:rsid w:val="00252F65"/>
    <w:rsid w:val="00257CB8"/>
    <w:rsid w:val="00274E1F"/>
    <w:rsid w:val="002764B9"/>
    <w:rsid w:val="0027652D"/>
    <w:rsid w:val="0027653E"/>
    <w:rsid w:val="002829E6"/>
    <w:rsid w:val="002A1957"/>
    <w:rsid w:val="002B272D"/>
    <w:rsid w:val="002B2FA3"/>
    <w:rsid w:val="002C1FC5"/>
    <w:rsid w:val="002C7C36"/>
    <w:rsid w:val="002D0B87"/>
    <w:rsid w:val="002D103E"/>
    <w:rsid w:val="002D5329"/>
    <w:rsid w:val="002D5366"/>
    <w:rsid w:val="002D7C3D"/>
    <w:rsid w:val="002E29DC"/>
    <w:rsid w:val="002E4D22"/>
    <w:rsid w:val="002F482C"/>
    <w:rsid w:val="00302D85"/>
    <w:rsid w:val="0030351E"/>
    <w:rsid w:val="003067F6"/>
    <w:rsid w:val="003253C5"/>
    <w:rsid w:val="00334C9C"/>
    <w:rsid w:val="00334D1E"/>
    <w:rsid w:val="00344DAC"/>
    <w:rsid w:val="00354787"/>
    <w:rsid w:val="00360718"/>
    <w:rsid w:val="00374EFD"/>
    <w:rsid w:val="00380397"/>
    <w:rsid w:val="003807F2"/>
    <w:rsid w:val="00383E32"/>
    <w:rsid w:val="003854C7"/>
    <w:rsid w:val="0039147E"/>
    <w:rsid w:val="003A707B"/>
    <w:rsid w:val="003B0043"/>
    <w:rsid w:val="003B4134"/>
    <w:rsid w:val="003C7FDE"/>
    <w:rsid w:val="003D536B"/>
    <w:rsid w:val="003E1FC0"/>
    <w:rsid w:val="003E3FB1"/>
    <w:rsid w:val="003F32AD"/>
    <w:rsid w:val="00426C27"/>
    <w:rsid w:val="00431F4F"/>
    <w:rsid w:val="00442193"/>
    <w:rsid w:val="0044303C"/>
    <w:rsid w:val="00446B75"/>
    <w:rsid w:val="0045302B"/>
    <w:rsid w:val="004574E9"/>
    <w:rsid w:val="00470039"/>
    <w:rsid w:val="004703D3"/>
    <w:rsid w:val="00481B8D"/>
    <w:rsid w:val="004848E4"/>
    <w:rsid w:val="00497569"/>
    <w:rsid w:val="004B13A1"/>
    <w:rsid w:val="004E540F"/>
    <w:rsid w:val="004F6C43"/>
    <w:rsid w:val="005173D1"/>
    <w:rsid w:val="005225A0"/>
    <w:rsid w:val="0054113F"/>
    <w:rsid w:val="00542748"/>
    <w:rsid w:val="0055791B"/>
    <w:rsid w:val="00560B47"/>
    <w:rsid w:val="005679D7"/>
    <w:rsid w:val="005802D4"/>
    <w:rsid w:val="005A2790"/>
    <w:rsid w:val="005A3782"/>
    <w:rsid w:val="005A72D2"/>
    <w:rsid w:val="005A7C52"/>
    <w:rsid w:val="005B1565"/>
    <w:rsid w:val="005B21E8"/>
    <w:rsid w:val="005B308A"/>
    <w:rsid w:val="005B5C48"/>
    <w:rsid w:val="005C2D1B"/>
    <w:rsid w:val="005D1382"/>
    <w:rsid w:val="005E588B"/>
    <w:rsid w:val="00601B15"/>
    <w:rsid w:val="0060637F"/>
    <w:rsid w:val="00631669"/>
    <w:rsid w:val="006317B6"/>
    <w:rsid w:val="00640453"/>
    <w:rsid w:val="00647B52"/>
    <w:rsid w:val="006566F0"/>
    <w:rsid w:val="00662F85"/>
    <w:rsid w:val="00664EB3"/>
    <w:rsid w:val="00677472"/>
    <w:rsid w:val="00687099"/>
    <w:rsid w:val="006961D6"/>
    <w:rsid w:val="006A2997"/>
    <w:rsid w:val="006A7A16"/>
    <w:rsid w:val="006A7EC5"/>
    <w:rsid w:val="006B1BD1"/>
    <w:rsid w:val="006C436E"/>
    <w:rsid w:val="006D4717"/>
    <w:rsid w:val="006D69D1"/>
    <w:rsid w:val="006E25B7"/>
    <w:rsid w:val="006E4CE5"/>
    <w:rsid w:val="006F3E60"/>
    <w:rsid w:val="006F7A2B"/>
    <w:rsid w:val="00702265"/>
    <w:rsid w:val="00717483"/>
    <w:rsid w:val="00724E31"/>
    <w:rsid w:val="00730044"/>
    <w:rsid w:val="00733EEF"/>
    <w:rsid w:val="0076477E"/>
    <w:rsid w:val="007675C8"/>
    <w:rsid w:val="007808B5"/>
    <w:rsid w:val="00787101"/>
    <w:rsid w:val="00791F63"/>
    <w:rsid w:val="00792013"/>
    <w:rsid w:val="007961D1"/>
    <w:rsid w:val="007A010F"/>
    <w:rsid w:val="007A1191"/>
    <w:rsid w:val="007A2A82"/>
    <w:rsid w:val="007A5788"/>
    <w:rsid w:val="007B70F7"/>
    <w:rsid w:val="007C03E8"/>
    <w:rsid w:val="007C3CC1"/>
    <w:rsid w:val="007D5873"/>
    <w:rsid w:val="007D5F7F"/>
    <w:rsid w:val="007D6721"/>
    <w:rsid w:val="007E4C5D"/>
    <w:rsid w:val="007E5A28"/>
    <w:rsid w:val="007E69CD"/>
    <w:rsid w:val="007F076C"/>
    <w:rsid w:val="007F0FF4"/>
    <w:rsid w:val="00812FE6"/>
    <w:rsid w:val="00821EBA"/>
    <w:rsid w:val="00831D61"/>
    <w:rsid w:val="00844E0A"/>
    <w:rsid w:val="00854B50"/>
    <w:rsid w:val="00857813"/>
    <w:rsid w:val="00861B2C"/>
    <w:rsid w:val="00863A3F"/>
    <w:rsid w:val="00864EF9"/>
    <w:rsid w:val="00873EA6"/>
    <w:rsid w:val="00884A62"/>
    <w:rsid w:val="00890630"/>
    <w:rsid w:val="00895A80"/>
    <w:rsid w:val="008A3E78"/>
    <w:rsid w:val="008A3EAB"/>
    <w:rsid w:val="008B3077"/>
    <w:rsid w:val="008B68C8"/>
    <w:rsid w:val="008C6CF5"/>
    <w:rsid w:val="008E2123"/>
    <w:rsid w:val="008E5D7E"/>
    <w:rsid w:val="008E6D52"/>
    <w:rsid w:val="008F126E"/>
    <w:rsid w:val="008F6856"/>
    <w:rsid w:val="0090322F"/>
    <w:rsid w:val="009103F1"/>
    <w:rsid w:val="00912F19"/>
    <w:rsid w:val="00914380"/>
    <w:rsid w:val="00915813"/>
    <w:rsid w:val="00917B1B"/>
    <w:rsid w:val="0092669F"/>
    <w:rsid w:val="00926DE8"/>
    <w:rsid w:val="0093027B"/>
    <w:rsid w:val="00994C05"/>
    <w:rsid w:val="00996353"/>
    <w:rsid w:val="009D2505"/>
    <w:rsid w:val="009D4B63"/>
    <w:rsid w:val="009D5051"/>
    <w:rsid w:val="009D5D79"/>
    <w:rsid w:val="009E3AD2"/>
    <w:rsid w:val="009E63BB"/>
    <w:rsid w:val="009E7E24"/>
    <w:rsid w:val="00A0420C"/>
    <w:rsid w:val="00A10035"/>
    <w:rsid w:val="00A14067"/>
    <w:rsid w:val="00A16050"/>
    <w:rsid w:val="00A246DC"/>
    <w:rsid w:val="00A26389"/>
    <w:rsid w:val="00A535EB"/>
    <w:rsid w:val="00A538ED"/>
    <w:rsid w:val="00A53ABB"/>
    <w:rsid w:val="00A57F5E"/>
    <w:rsid w:val="00A61C0F"/>
    <w:rsid w:val="00A64960"/>
    <w:rsid w:val="00AA5893"/>
    <w:rsid w:val="00AA62FD"/>
    <w:rsid w:val="00AA695D"/>
    <w:rsid w:val="00AB00B4"/>
    <w:rsid w:val="00AB3BEC"/>
    <w:rsid w:val="00AB400F"/>
    <w:rsid w:val="00AC00FB"/>
    <w:rsid w:val="00AD048D"/>
    <w:rsid w:val="00AD2DB3"/>
    <w:rsid w:val="00AE5230"/>
    <w:rsid w:val="00AE7A05"/>
    <w:rsid w:val="00AF3095"/>
    <w:rsid w:val="00B02812"/>
    <w:rsid w:val="00B02A70"/>
    <w:rsid w:val="00B15145"/>
    <w:rsid w:val="00B21E0E"/>
    <w:rsid w:val="00B27C49"/>
    <w:rsid w:val="00B31583"/>
    <w:rsid w:val="00B40417"/>
    <w:rsid w:val="00B41F6E"/>
    <w:rsid w:val="00B44FA1"/>
    <w:rsid w:val="00B47060"/>
    <w:rsid w:val="00B6668B"/>
    <w:rsid w:val="00B6719F"/>
    <w:rsid w:val="00B73DB9"/>
    <w:rsid w:val="00B94A8B"/>
    <w:rsid w:val="00BA730E"/>
    <w:rsid w:val="00BC61C8"/>
    <w:rsid w:val="00BD1301"/>
    <w:rsid w:val="00BD373E"/>
    <w:rsid w:val="00BD58A6"/>
    <w:rsid w:val="00BE00B7"/>
    <w:rsid w:val="00BE0CA8"/>
    <w:rsid w:val="00BE3587"/>
    <w:rsid w:val="00BE3C1D"/>
    <w:rsid w:val="00C001F5"/>
    <w:rsid w:val="00C01800"/>
    <w:rsid w:val="00C14EB9"/>
    <w:rsid w:val="00C2619A"/>
    <w:rsid w:val="00C45491"/>
    <w:rsid w:val="00C56B8F"/>
    <w:rsid w:val="00C5703E"/>
    <w:rsid w:val="00CA25C6"/>
    <w:rsid w:val="00CA3241"/>
    <w:rsid w:val="00CA69B8"/>
    <w:rsid w:val="00CB2678"/>
    <w:rsid w:val="00CB7F58"/>
    <w:rsid w:val="00CD6A85"/>
    <w:rsid w:val="00CE3637"/>
    <w:rsid w:val="00CF0EE6"/>
    <w:rsid w:val="00CF3AF4"/>
    <w:rsid w:val="00CF51BA"/>
    <w:rsid w:val="00D06F1C"/>
    <w:rsid w:val="00D1395C"/>
    <w:rsid w:val="00D144EE"/>
    <w:rsid w:val="00D20269"/>
    <w:rsid w:val="00D20F90"/>
    <w:rsid w:val="00D210C8"/>
    <w:rsid w:val="00D2497C"/>
    <w:rsid w:val="00D25095"/>
    <w:rsid w:val="00D30301"/>
    <w:rsid w:val="00D3669B"/>
    <w:rsid w:val="00D36CC8"/>
    <w:rsid w:val="00D55D6E"/>
    <w:rsid w:val="00D66813"/>
    <w:rsid w:val="00D80785"/>
    <w:rsid w:val="00D85235"/>
    <w:rsid w:val="00D96F49"/>
    <w:rsid w:val="00D978B0"/>
    <w:rsid w:val="00D97A75"/>
    <w:rsid w:val="00DB0C5D"/>
    <w:rsid w:val="00DB3BF7"/>
    <w:rsid w:val="00DB6A68"/>
    <w:rsid w:val="00DB71A3"/>
    <w:rsid w:val="00DD6C29"/>
    <w:rsid w:val="00DD6EB8"/>
    <w:rsid w:val="00DE5BFB"/>
    <w:rsid w:val="00DF008A"/>
    <w:rsid w:val="00DF0A29"/>
    <w:rsid w:val="00DF0F6F"/>
    <w:rsid w:val="00DF255F"/>
    <w:rsid w:val="00E01CB6"/>
    <w:rsid w:val="00E021A9"/>
    <w:rsid w:val="00E0289A"/>
    <w:rsid w:val="00E07F44"/>
    <w:rsid w:val="00E141E5"/>
    <w:rsid w:val="00E20D2E"/>
    <w:rsid w:val="00E25EDE"/>
    <w:rsid w:val="00E30085"/>
    <w:rsid w:val="00E33080"/>
    <w:rsid w:val="00E36075"/>
    <w:rsid w:val="00E368F6"/>
    <w:rsid w:val="00E43222"/>
    <w:rsid w:val="00E43E7C"/>
    <w:rsid w:val="00E60DDE"/>
    <w:rsid w:val="00E66980"/>
    <w:rsid w:val="00E74F58"/>
    <w:rsid w:val="00E81F81"/>
    <w:rsid w:val="00E85106"/>
    <w:rsid w:val="00EB417F"/>
    <w:rsid w:val="00EB7D35"/>
    <w:rsid w:val="00EC1CF3"/>
    <w:rsid w:val="00EC7178"/>
    <w:rsid w:val="00ED26B2"/>
    <w:rsid w:val="00ED3FD5"/>
    <w:rsid w:val="00ED5160"/>
    <w:rsid w:val="00EE5DC4"/>
    <w:rsid w:val="00F0595F"/>
    <w:rsid w:val="00F0684F"/>
    <w:rsid w:val="00F230F0"/>
    <w:rsid w:val="00F53A15"/>
    <w:rsid w:val="00F54994"/>
    <w:rsid w:val="00F643DC"/>
    <w:rsid w:val="00F70EF5"/>
    <w:rsid w:val="00F71D91"/>
    <w:rsid w:val="00F73024"/>
    <w:rsid w:val="00F93D3F"/>
    <w:rsid w:val="00FA19D8"/>
    <w:rsid w:val="00FA1A48"/>
    <w:rsid w:val="00FA72B9"/>
    <w:rsid w:val="00FB1275"/>
    <w:rsid w:val="00FC064D"/>
    <w:rsid w:val="00FC10A8"/>
    <w:rsid w:val="00FC4380"/>
    <w:rsid w:val="00FC7CC1"/>
    <w:rsid w:val="00FE0E93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24109B-B7F6-4CBE-9778-8C4E150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42" w:unhideWhenUsed="1"/>
    <w:lsdException w:name="index 2" w:semiHidden="1" w:uiPriority="43" w:unhideWhenUsed="1"/>
    <w:lsdException w:name="index 3" w:semiHidden="1" w:uiPriority="44" w:unhideWhenUsed="1"/>
    <w:lsdException w:name="index 4" w:semiHidden="1" w:uiPriority="45" w:unhideWhenUsed="1"/>
    <w:lsdException w:name="index 5" w:semiHidden="1" w:uiPriority="46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56" w:unhideWhenUsed="1"/>
    <w:lsdException w:name="toc 3" w:semiHidden="1" w:uiPriority="57" w:unhideWhenUsed="1"/>
    <w:lsdException w:name="toc 4" w:semiHidden="1" w:uiPriority="58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14" w:unhideWhenUsed="1" w:qFormat="1"/>
    <w:lsdException w:name="footnote text" w:semiHidden="1" w:uiPriority="37" w:unhideWhenUsed="1"/>
    <w:lsdException w:name="annotation text" w:semiHidden="1" w:unhideWhenUsed="1"/>
    <w:lsdException w:name="header" w:semiHidden="1" w:uiPriority="38" w:unhideWhenUsed="1"/>
    <w:lsdException w:name="footer" w:semiHidden="1" w:uiPriority="34" w:unhideWhenUsed="1"/>
    <w:lsdException w:name="index heading" w:semiHidden="1" w:uiPriority="47" w:unhideWhenUsed="1"/>
    <w:lsdException w:name="caption" w:semiHidden="1" w:uiPriority="2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6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31" w:unhideWhenUsed="1"/>
    <w:lsdException w:name="endnote text" w:semiHidden="1" w:uiPriority="32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1" w:unhideWhenUsed="1" w:qFormat="1"/>
    <w:lsdException w:name="List Bullet 3" w:semiHidden="1" w:uiPriority="12" w:unhideWhenUsed="1"/>
    <w:lsdException w:name="List Bullet 4" w:semiHidden="1" w:unhideWhenUsed="1"/>
    <w:lsdException w:name="List Bullet 5" w:semiHidden="1" w:unhideWhenUsed="1"/>
    <w:lsdException w:name="List Number 2" w:semiHidden="1" w:uiPriority="8" w:unhideWhenUsed="1" w:qFormat="1"/>
    <w:lsdException w:name="List Number 3" w:semiHidden="1" w:uiPriority="9" w:unhideWhenUsed="1"/>
    <w:lsdException w:name="List Number 4" w:semiHidden="1" w:unhideWhenUsed="1"/>
    <w:lsdException w:name="List Number 5" w:semiHidden="1" w:unhideWhenUsed="1"/>
    <w:lsdException w:name="Title" w:uiPriority="5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1" w:unhideWhenUsed="1"/>
    <w:lsdException w:name="FollowedHyperlink" w:semiHidden="1" w:uiPriority="33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60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F5E"/>
    <w:pPr>
      <w:spacing w:line="300" w:lineRule="atLeast"/>
    </w:pPr>
    <w:rPr>
      <w:rFonts w:ascii="Georgia" w:hAnsi="Georgia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087D4B"/>
    <w:pPr>
      <w:keepNext/>
      <w:keepLines/>
      <w:numPr>
        <w:numId w:val="33"/>
      </w:numPr>
      <w:spacing w:before="720" w:after="520"/>
      <w:outlineLvl w:val="0"/>
    </w:pPr>
    <w:rPr>
      <w:rFonts w:eastAsiaTheme="majorEastAsia" w:cstheme="majorBidi"/>
      <w:bCs/>
      <w:color w:val="69625E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087D4B"/>
    <w:pPr>
      <w:keepNext/>
      <w:keepLines/>
      <w:numPr>
        <w:ilvl w:val="1"/>
        <w:numId w:val="33"/>
      </w:numPr>
      <w:spacing w:before="480"/>
      <w:outlineLvl w:val="1"/>
    </w:pPr>
    <w:rPr>
      <w:rFonts w:eastAsiaTheme="majorEastAsia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087D4B"/>
    <w:pPr>
      <w:keepNext/>
      <w:keepLines/>
      <w:numPr>
        <w:ilvl w:val="2"/>
        <w:numId w:val="33"/>
      </w:numPr>
      <w:spacing w:before="360"/>
      <w:outlineLvl w:val="2"/>
    </w:pPr>
    <w:rPr>
      <w:rFonts w:eastAsiaTheme="majorEastAsia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5"/>
    <w:qFormat/>
    <w:rsid w:val="00087D4B"/>
    <w:pPr>
      <w:keepNext/>
      <w:keepLines/>
      <w:numPr>
        <w:ilvl w:val="3"/>
        <w:numId w:val="33"/>
      </w:numPr>
      <w:spacing w:before="240"/>
      <w:outlineLvl w:val="3"/>
    </w:pPr>
    <w:rPr>
      <w:rFonts w:eastAsiaTheme="majorEastAsia" w:cstheme="majorBidi"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6"/>
    <w:rsid w:val="00087D4B"/>
    <w:pPr>
      <w:keepNext/>
      <w:keepLines/>
      <w:numPr>
        <w:ilvl w:val="4"/>
        <w:numId w:val="33"/>
      </w:numPr>
      <w:spacing w:before="240"/>
      <w:outlineLvl w:val="4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087D4B"/>
    <w:pPr>
      <w:keepNext/>
      <w:keepLines/>
      <w:numPr>
        <w:ilvl w:val="5"/>
        <w:numId w:val="33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031C29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087D4B"/>
    <w:pPr>
      <w:keepNext/>
      <w:keepLines/>
      <w:numPr>
        <w:ilvl w:val="6"/>
        <w:numId w:val="33"/>
      </w:numPr>
      <w:spacing w:before="240"/>
      <w:outlineLvl w:val="6"/>
    </w:pPr>
    <w:rPr>
      <w:rFonts w:asciiTheme="majorHAnsi" w:eastAsiaTheme="majorEastAsia" w:hAnsiTheme="majorHAnsi" w:cstheme="majorBidi"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9"/>
    <w:semiHidden/>
    <w:rsid w:val="00087D4B"/>
    <w:pPr>
      <w:keepNext/>
      <w:keepLines/>
      <w:numPr>
        <w:ilvl w:val="7"/>
        <w:numId w:val="33"/>
      </w:numPr>
      <w:spacing w:before="240"/>
      <w:outlineLvl w:val="7"/>
    </w:pPr>
    <w:rPr>
      <w:rFonts w:asciiTheme="majorHAnsi" w:eastAsiaTheme="majorEastAsia" w:hAnsiTheme="majorHAnsi" w:cstheme="majorBidi"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rsid w:val="00087D4B"/>
    <w:pPr>
      <w:keepNext/>
      <w:keepLines/>
      <w:numPr>
        <w:ilvl w:val="8"/>
        <w:numId w:val="33"/>
      </w:numPr>
      <w:spacing w:before="240"/>
      <w:outlineLvl w:val="8"/>
    </w:pPr>
    <w:rPr>
      <w:rFonts w:asciiTheme="majorHAnsi" w:eastAsiaTheme="majorEastAsia" w:hAnsiTheme="majorHAnsi" w:cstheme="majorBidi"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48"/>
    <w:rsid w:val="00087D4B"/>
    <w:rPr>
      <w:color w:val="000000" w:themeColor="text1"/>
      <w:lang w:val="en-GB"/>
    </w:rPr>
  </w:style>
  <w:style w:type="character" w:customStyle="1" w:styleId="Heading1Char">
    <w:name w:val="Heading 1 Char"/>
    <w:basedOn w:val="DefaultParagraphFont"/>
    <w:link w:val="Heading1"/>
    <w:uiPriority w:val="2"/>
    <w:rsid w:val="00087D4B"/>
    <w:rPr>
      <w:rFonts w:ascii="Georgia" w:eastAsiaTheme="majorEastAsia" w:hAnsi="Georgia" w:cstheme="majorBidi"/>
      <w:bCs/>
      <w:color w:val="69625E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3"/>
    <w:rsid w:val="00087D4B"/>
    <w:rPr>
      <w:rFonts w:ascii="Georgia" w:eastAsiaTheme="majorEastAsia" w:hAnsi="Georgia" w:cstheme="majorBidi"/>
      <w:bCs/>
      <w:color w:val="000000" w:themeColor="text1"/>
      <w:sz w:val="32"/>
      <w:szCs w:val="26"/>
      <w:lang w:val="en-GB"/>
    </w:rPr>
  </w:style>
  <w:style w:type="paragraph" w:styleId="EnvelopeReturn">
    <w:name w:val="envelope return"/>
    <w:basedOn w:val="Normal"/>
    <w:uiPriority w:val="99"/>
    <w:semiHidden/>
    <w:unhideWhenUsed/>
    <w:rsid w:val="00087D4B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Bibliography">
    <w:name w:val="Bibliography"/>
    <w:basedOn w:val="Normal"/>
    <w:next w:val="Normal"/>
    <w:uiPriority w:val="99"/>
    <w:semiHidden/>
    <w:unhideWhenUsed/>
    <w:rsid w:val="00087D4B"/>
  </w:style>
  <w:style w:type="paragraph" w:styleId="Caption">
    <w:name w:val="caption"/>
    <w:basedOn w:val="Normal"/>
    <w:next w:val="Normal"/>
    <w:uiPriority w:val="24"/>
    <w:qFormat/>
    <w:rsid w:val="00087D4B"/>
    <w:rPr>
      <w:b/>
      <w:bCs/>
      <w:color w:val="063954" w:themeColor="accent1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87D4B"/>
    <w:pPr>
      <w:pBdr>
        <w:top w:val="single" w:sz="2" w:space="10" w:color="063954" w:themeColor="accent1"/>
        <w:left w:val="single" w:sz="2" w:space="10" w:color="063954" w:themeColor="accent1"/>
        <w:bottom w:val="single" w:sz="2" w:space="10" w:color="063954" w:themeColor="accent1"/>
        <w:right w:val="single" w:sz="2" w:space="10" w:color="063954" w:themeColor="accent1"/>
      </w:pBdr>
      <w:ind w:left="1152" w:right="1152"/>
    </w:pPr>
    <w:rPr>
      <w:rFonts w:asciiTheme="minorHAnsi" w:eastAsiaTheme="minorEastAsia" w:hAnsiTheme="minorHAnsi"/>
      <w:i/>
      <w:iCs/>
      <w:color w:val="06395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character" w:styleId="BookTitle">
    <w:name w:val="Book Title"/>
    <w:basedOn w:val="DefaultParagraphFont"/>
    <w:uiPriority w:val="99"/>
    <w:semiHidden/>
    <w:rsid w:val="00087D4B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087D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7D4B"/>
    <w:rPr>
      <w:rFonts w:ascii="Georgia" w:hAnsi="Georgia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87D4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87D4B"/>
    <w:rPr>
      <w:rFonts w:ascii="Georgia" w:hAnsi="Georgia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87D4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87D4B"/>
    <w:rPr>
      <w:rFonts w:ascii="Georgia" w:hAnsi="Georgia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87D4B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87D4B"/>
    <w:rPr>
      <w:rFonts w:ascii="Georgia" w:hAnsi="Georgia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87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87D4B"/>
    <w:rPr>
      <w:rFonts w:ascii="Georgia" w:hAnsi="Georgia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87D4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87D4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87D4B"/>
    <w:rPr>
      <w:rFonts w:ascii="Georgia" w:hAnsi="Georgia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87D4B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87D4B"/>
    <w:rPr>
      <w:rFonts w:ascii="Georgia" w:hAnsi="Georgi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34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34"/>
    <w:rsid w:val="00087D4B"/>
    <w:rPr>
      <w:rFonts w:ascii="Georgia" w:hAnsi="Georgia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D4B"/>
  </w:style>
  <w:style w:type="character" w:customStyle="1" w:styleId="DateChar">
    <w:name w:val="Date Char"/>
    <w:basedOn w:val="DefaultParagraphFont"/>
    <w:link w:val="Date"/>
    <w:uiPriority w:val="99"/>
    <w:semiHidden/>
    <w:rsid w:val="00087D4B"/>
    <w:rPr>
      <w:rFonts w:ascii="Georgia" w:hAnsi="Georgia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7D4B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7D4B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87D4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87D4B"/>
    <w:rPr>
      <w:rFonts w:ascii="Georgia" w:hAnsi="Georgia"/>
      <w:lang w:val="en-GB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87D4B"/>
    <w:pPr>
      <w:spacing w:after="0"/>
    </w:pPr>
  </w:style>
  <w:style w:type="character" w:styleId="FootnoteReference">
    <w:name w:val="footnote reference"/>
    <w:basedOn w:val="DefaultParagraphFont"/>
    <w:uiPriority w:val="36"/>
    <w:rsid w:val="00087D4B"/>
    <w:rPr>
      <w:vertAlign w:val="superscript"/>
    </w:rPr>
  </w:style>
  <w:style w:type="paragraph" w:styleId="FootnoteText">
    <w:name w:val="footnote text"/>
    <w:basedOn w:val="Normal"/>
    <w:link w:val="FootnoteTextChar"/>
    <w:uiPriority w:val="37"/>
    <w:rsid w:val="00087D4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7"/>
    <w:rsid w:val="00087D4B"/>
    <w:rPr>
      <w:rFonts w:ascii="Georgia" w:hAnsi="Georgia"/>
      <w:szCs w:val="20"/>
      <w:lang w:val="en-GB"/>
    </w:rPr>
  </w:style>
  <w:style w:type="character" w:styleId="FollowedHyperlink">
    <w:name w:val="FollowedHyperlink"/>
    <w:basedOn w:val="DefaultParagraphFont"/>
    <w:uiPriority w:val="33"/>
    <w:rsid w:val="00087D4B"/>
    <w:rPr>
      <w:color w:val="69625E"/>
      <w:u w:val="single"/>
    </w:rPr>
  </w:style>
  <w:style w:type="paragraph" w:styleId="Closing">
    <w:name w:val="Closing"/>
    <w:basedOn w:val="Normal"/>
    <w:link w:val="ClosingChar"/>
    <w:uiPriority w:val="99"/>
    <w:semiHidden/>
    <w:unhideWhenUsed/>
    <w:rsid w:val="00087D4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87D4B"/>
    <w:rPr>
      <w:rFonts w:ascii="Georgia" w:hAnsi="Georgia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87D4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87D4B"/>
    <w:rPr>
      <w:rFonts w:ascii="Georgia" w:hAnsi="Georgia"/>
      <w:i/>
      <w:iCs/>
      <w:lang w:val="en-GB"/>
    </w:rPr>
  </w:style>
  <w:style w:type="character" w:styleId="HTMLAcronym">
    <w:name w:val="HTML Acronym"/>
    <w:basedOn w:val="DefaultParagraphFont"/>
    <w:uiPriority w:val="99"/>
    <w:semiHidden/>
    <w:unhideWhenUsed/>
    <w:rsid w:val="00087D4B"/>
  </w:style>
  <w:style w:type="character" w:styleId="HTMLDefinition">
    <w:name w:val="HTML Definition"/>
    <w:basedOn w:val="DefaultParagraphFont"/>
    <w:uiPriority w:val="99"/>
    <w:semiHidden/>
    <w:unhideWhenUsed/>
    <w:rsid w:val="00087D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087D4B"/>
    <w:rPr>
      <w:rFonts w:ascii="Consolas" w:hAnsi="Consolas" w:cs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D4B"/>
    <w:pPr>
      <w:spacing w:after="0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D4B"/>
    <w:rPr>
      <w:rFonts w:ascii="Consolas" w:hAnsi="Consolas" w:cs="Consolas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087D4B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87D4B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87D4B"/>
    <w:rPr>
      <w:i/>
      <w:iCs/>
    </w:rPr>
  </w:style>
  <w:style w:type="character" w:styleId="Hyperlink">
    <w:name w:val="Hyperlink"/>
    <w:basedOn w:val="DefaultParagraphFont"/>
    <w:uiPriority w:val="41"/>
    <w:rsid w:val="00087D4B"/>
    <w:rPr>
      <w:color w:val="69625E"/>
      <w:u w:val="single"/>
    </w:rPr>
  </w:style>
  <w:style w:type="paragraph" w:styleId="Index1">
    <w:name w:val="index 1"/>
    <w:basedOn w:val="Normal"/>
    <w:next w:val="Normal"/>
    <w:autoRedefine/>
    <w:uiPriority w:val="42"/>
    <w:rsid w:val="00087D4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43"/>
    <w:rsid w:val="00087D4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44"/>
    <w:rsid w:val="00087D4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45"/>
    <w:rsid w:val="00087D4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46"/>
    <w:rsid w:val="00087D4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87D4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87D4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87D4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87D4B"/>
    <w:pPr>
      <w:spacing w:after="0"/>
      <w:ind w:left="1980" w:hanging="220"/>
    </w:pPr>
  </w:style>
  <w:style w:type="paragraph" w:styleId="NoSpacing">
    <w:name w:val="No Spacing"/>
    <w:uiPriority w:val="1"/>
    <w:qFormat/>
    <w:rsid w:val="00087D4B"/>
    <w:pPr>
      <w:spacing w:after="0" w:line="240" w:lineRule="auto"/>
    </w:pPr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rsid w:val="00087D4B"/>
    <w:pPr>
      <w:pBdr>
        <w:bottom w:val="single" w:sz="4" w:space="6" w:color="8C827D"/>
      </w:pBdr>
      <w:tabs>
        <w:tab w:val="left" w:pos="454"/>
        <w:tab w:val="right" w:pos="9072"/>
      </w:tabs>
      <w:spacing w:after="120"/>
      <w:contextualSpacing/>
    </w:pPr>
    <w:rPr>
      <w:sz w:val="24"/>
    </w:rPr>
  </w:style>
  <w:style w:type="paragraph" w:styleId="TOC2">
    <w:name w:val="toc 2"/>
    <w:basedOn w:val="Normal"/>
    <w:next w:val="Normal"/>
    <w:autoRedefine/>
    <w:uiPriority w:val="56"/>
    <w:rsid w:val="00087D4B"/>
    <w:pPr>
      <w:tabs>
        <w:tab w:val="left" w:pos="644"/>
        <w:tab w:val="right" w:pos="9072"/>
      </w:tabs>
      <w:spacing w:after="0"/>
    </w:pPr>
    <w:rPr>
      <w:color w:val="69625E"/>
    </w:rPr>
  </w:style>
  <w:style w:type="paragraph" w:styleId="TOC3">
    <w:name w:val="toc 3"/>
    <w:basedOn w:val="Normal"/>
    <w:next w:val="Normal"/>
    <w:autoRedefine/>
    <w:uiPriority w:val="57"/>
    <w:rsid w:val="00087D4B"/>
    <w:pPr>
      <w:tabs>
        <w:tab w:val="left" w:pos="1274"/>
        <w:tab w:val="right" w:pos="9072"/>
      </w:tabs>
      <w:spacing w:after="0"/>
      <w:ind w:left="658"/>
    </w:pPr>
    <w:rPr>
      <w:color w:val="69625E"/>
    </w:rPr>
  </w:style>
  <w:style w:type="paragraph" w:styleId="TOC4">
    <w:name w:val="toc 4"/>
    <w:basedOn w:val="Normal"/>
    <w:next w:val="Normal"/>
    <w:autoRedefine/>
    <w:uiPriority w:val="58"/>
    <w:rsid w:val="00087D4B"/>
    <w:pPr>
      <w:tabs>
        <w:tab w:val="left" w:pos="1701"/>
        <w:tab w:val="right" w:pos="9072"/>
      </w:tabs>
      <w:spacing w:after="0" w:line="240" w:lineRule="auto"/>
      <w:ind w:left="851"/>
    </w:pPr>
    <w:rPr>
      <w:color w:val="69625E"/>
    </w:rPr>
  </w:style>
  <w:style w:type="paragraph" w:styleId="TOC5">
    <w:name w:val="toc 5"/>
    <w:basedOn w:val="Normal"/>
    <w:next w:val="Normal"/>
    <w:autoRedefine/>
    <w:uiPriority w:val="59"/>
    <w:rsid w:val="00087D4B"/>
    <w:pPr>
      <w:tabs>
        <w:tab w:val="left" w:pos="2127"/>
        <w:tab w:val="right" w:pos="9072"/>
      </w:tabs>
      <w:spacing w:after="100"/>
      <w:ind w:left="1134"/>
    </w:pPr>
    <w:rPr>
      <w:color w:val="69625E"/>
    </w:rPr>
  </w:style>
  <w:style w:type="paragraph" w:styleId="TOC6">
    <w:name w:val="toc 6"/>
    <w:basedOn w:val="Normal"/>
    <w:next w:val="Normal"/>
    <w:autoRedefine/>
    <w:uiPriority w:val="99"/>
    <w:semiHidden/>
    <w:unhideWhenUsed/>
    <w:rsid w:val="00087D4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087D4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087D4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087D4B"/>
    <w:pPr>
      <w:spacing w:after="100"/>
      <w:ind w:left="1760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87D4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87D4B"/>
    <w:rPr>
      <w:rFonts w:ascii="Georgia" w:hAnsi="Georgia"/>
      <w:lang w:val="en-GB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87D4B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087D4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7D4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7D4B"/>
    <w:rPr>
      <w:rFonts w:ascii="Georgia" w:hAnsi="Georgia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D4B"/>
    <w:rPr>
      <w:rFonts w:ascii="Georgia" w:hAnsi="Georgia"/>
      <w:b/>
      <w:bCs/>
      <w:szCs w:val="20"/>
      <w:lang w:val="en-GB"/>
    </w:rPr>
  </w:style>
  <w:style w:type="paragraph" w:styleId="EnvelopeAddress">
    <w:name w:val="envelope address"/>
    <w:basedOn w:val="Normal"/>
    <w:uiPriority w:val="99"/>
    <w:semiHidden/>
    <w:rsid w:val="00087D4B"/>
    <w:pPr>
      <w:spacing w:after="0"/>
    </w:pPr>
    <w:rPr>
      <w:rFonts w:asciiTheme="majorHAnsi" w:eastAsiaTheme="majorEastAsia" w:hAnsiTheme="majorHAnsi" w:cstheme="majorBidi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087D4B"/>
  </w:style>
  <w:style w:type="paragraph" w:styleId="List">
    <w:name w:val="List"/>
    <w:basedOn w:val="Normal"/>
    <w:uiPriority w:val="99"/>
    <w:semiHidden/>
    <w:unhideWhenUsed/>
    <w:rsid w:val="00087D4B"/>
    <w:pPr>
      <w:ind w:left="283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087D4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87D4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87D4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87D4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87D4B"/>
    <w:pPr>
      <w:spacing w:after="120"/>
      <w:ind w:left="1415"/>
      <w:contextualSpacing/>
    </w:pPr>
  </w:style>
  <w:style w:type="paragraph" w:styleId="List2">
    <w:name w:val="List 2"/>
    <w:basedOn w:val="Normal"/>
    <w:uiPriority w:val="99"/>
    <w:semiHidden/>
    <w:unhideWhenUsed/>
    <w:rsid w:val="00087D4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87D4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87D4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87D4B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rsid w:val="00087D4B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087D4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87D4B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87D4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87D4B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87D4B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7D4B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87D4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87D4B"/>
    <w:rPr>
      <w:rFonts w:ascii="Georgia" w:hAnsi="Georgia"/>
      <w:lang w:val="en-GB"/>
    </w:rPr>
  </w:style>
  <w:style w:type="paragraph" w:styleId="ListNumber">
    <w:name w:val="List Number"/>
    <w:basedOn w:val="Normal"/>
    <w:uiPriority w:val="7"/>
    <w:qFormat/>
    <w:rsid w:val="00087D4B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8"/>
    <w:qFormat/>
    <w:rsid w:val="00087D4B"/>
    <w:pPr>
      <w:numPr>
        <w:numId w:val="22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Number3">
    <w:name w:val="List Number 3"/>
    <w:basedOn w:val="Normal"/>
    <w:uiPriority w:val="9"/>
    <w:rsid w:val="00087D4B"/>
    <w:pPr>
      <w:numPr>
        <w:numId w:val="23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Number4">
    <w:name w:val="List Number 4"/>
    <w:basedOn w:val="Normal"/>
    <w:uiPriority w:val="99"/>
    <w:semiHidden/>
    <w:unhideWhenUsed/>
    <w:rsid w:val="00087D4B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87D4B"/>
    <w:pPr>
      <w:numPr>
        <w:numId w:val="2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4"/>
    <w:rsid w:val="00087D4B"/>
    <w:rPr>
      <w:rFonts w:ascii="Georgia" w:eastAsiaTheme="majorEastAsia" w:hAnsi="Georgia" w:cstheme="majorBidi"/>
      <w:bCs/>
      <w:color w:val="000000" w:themeColor="text1"/>
      <w:sz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5"/>
    <w:rsid w:val="00087D4B"/>
    <w:rPr>
      <w:rFonts w:ascii="Georgia" w:eastAsiaTheme="majorEastAsia" w:hAnsi="Georgia" w:cstheme="majorBidi"/>
      <w:bCs/>
      <w:i/>
      <w:iCs/>
      <w:color w:val="000000" w:themeColor="text1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6"/>
    <w:rsid w:val="00087D4B"/>
    <w:rPr>
      <w:rFonts w:asciiTheme="majorHAnsi" w:eastAsiaTheme="majorEastAsia" w:hAnsiTheme="majorHAnsi" w:cstheme="majorBidi"/>
      <w:color w:val="000000" w:themeColor="text1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087D4B"/>
    <w:rPr>
      <w:rFonts w:asciiTheme="majorHAnsi" w:eastAsiaTheme="majorEastAsia" w:hAnsiTheme="majorHAnsi" w:cstheme="majorBidi"/>
      <w:iCs/>
      <w:color w:val="031C29" w:themeColor="accent1" w:themeShade="7F"/>
      <w:sz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087D4B"/>
    <w:rPr>
      <w:rFonts w:asciiTheme="majorHAnsi" w:eastAsiaTheme="majorEastAsia" w:hAnsiTheme="majorHAnsi" w:cstheme="majorBidi"/>
      <w:color w:val="000000" w:themeColor="text1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087D4B"/>
    <w:rPr>
      <w:rFonts w:asciiTheme="majorHAnsi" w:eastAsiaTheme="majorEastAsia" w:hAnsiTheme="majorHAnsi" w:cstheme="majorBidi"/>
      <w:iCs/>
      <w:color w:val="000000" w:themeColor="text1"/>
      <w:sz w:val="24"/>
      <w:szCs w:val="20"/>
      <w:lang w:val="en-GB"/>
    </w:rPr>
  </w:style>
  <w:style w:type="paragraph" w:styleId="TOCHeading">
    <w:name w:val="TOC Heading"/>
    <w:basedOn w:val="Heading1"/>
    <w:next w:val="Normal"/>
    <w:uiPriority w:val="60"/>
    <w:unhideWhenUsed/>
    <w:rsid w:val="00087D4B"/>
    <w:pPr>
      <w:numPr>
        <w:numId w:val="0"/>
      </w:numPr>
      <w:outlineLvl w:val="9"/>
    </w:pPr>
    <w:rPr>
      <w:rFonts w:asciiTheme="majorHAnsi" w:hAnsiTheme="majorHAnsi"/>
    </w:rPr>
  </w:style>
  <w:style w:type="paragraph" w:styleId="ListBullet">
    <w:name w:val="List Bullet"/>
    <w:basedOn w:val="Normal"/>
    <w:uiPriority w:val="10"/>
    <w:qFormat/>
    <w:rsid w:val="00087D4B"/>
    <w:pPr>
      <w:numPr>
        <w:numId w:val="34"/>
      </w:numPr>
      <w:contextualSpacing/>
    </w:pPr>
  </w:style>
  <w:style w:type="paragraph" w:styleId="ListBullet2">
    <w:name w:val="List Bullet 2"/>
    <w:basedOn w:val="Normal"/>
    <w:uiPriority w:val="11"/>
    <w:qFormat/>
    <w:rsid w:val="00087D4B"/>
    <w:pPr>
      <w:numPr>
        <w:numId w:val="35"/>
      </w:numPr>
      <w:tabs>
        <w:tab w:val="clear" w:pos="643"/>
        <w:tab w:val="left" w:pos="714"/>
      </w:tabs>
      <w:ind w:left="714" w:hanging="357"/>
      <w:contextualSpacing/>
    </w:pPr>
  </w:style>
  <w:style w:type="paragraph" w:styleId="ListBullet3">
    <w:name w:val="List Bullet 3"/>
    <w:basedOn w:val="Normal"/>
    <w:uiPriority w:val="12"/>
    <w:rsid w:val="00087D4B"/>
    <w:pPr>
      <w:numPr>
        <w:numId w:val="36"/>
      </w:numPr>
      <w:tabs>
        <w:tab w:val="clear" w:pos="926"/>
        <w:tab w:val="left" w:pos="1071"/>
      </w:tabs>
      <w:ind w:left="1071" w:hanging="357"/>
      <w:contextualSpacing/>
    </w:pPr>
  </w:style>
  <w:style w:type="paragraph" w:styleId="ListBullet4">
    <w:name w:val="List Bullet 4"/>
    <w:basedOn w:val="Normal"/>
    <w:uiPriority w:val="99"/>
    <w:semiHidden/>
    <w:unhideWhenUsed/>
    <w:rsid w:val="00087D4B"/>
    <w:pPr>
      <w:numPr>
        <w:numId w:val="3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87D4B"/>
    <w:pPr>
      <w:numPr>
        <w:numId w:val="38"/>
      </w:num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87D4B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7D4B"/>
    <w:rPr>
      <w:rFonts w:ascii="Consolas" w:hAnsi="Consolas" w:cs="Consolas"/>
      <w:sz w:val="21"/>
      <w:szCs w:val="21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087D4B"/>
  </w:style>
  <w:style w:type="paragraph" w:styleId="Quote">
    <w:name w:val="Quote"/>
    <w:basedOn w:val="Normal"/>
    <w:next w:val="Normal"/>
    <w:link w:val="QuoteChar"/>
    <w:uiPriority w:val="99"/>
    <w:semiHidden/>
    <w:rsid w:val="00087D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87D4B"/>
    <w:rPr>
      <w:rFonts w:ascii="Georgia" w:hAnsi="Georgia"/>
      <w:i/>
      <w:iCs/>
      <w:color w:val="000000" w:themeColor="text1"/>
      <w:lang w:val="en-GB"/>
    </w:rPr>
  </w:style>
  <w:style w:type="character" w:styleId="EndnoteReference">
    <w:name w:val="endnote reference"/>
    <w:basedOn w:val="DefaultParagraphFont"/>
    <w:uiPriority w:val="31"/>
    <w:rsid w:val="00087D4B"/>
    <w:rPr>
      <w:vertAlign w:val="superscript"/>
    </w:rPr>
  </w:style>
  <w:style w:type="paragraph" w:styleId="EndnoteText">
    <w:name w:val="endnote text"/>
    <w:basedOn w:val="Normal"/>
    <w:link w:val="EndnoteTextChar"/>
    <w:uiPriority w:val="32"/>
    <w:rsid w:val="00087D4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32"/>
    <w:rsid w:val="00087D4B"/>
    <w:rPr>
      <w:rFonts w:ascii="Georgia" w:hAnsi="Georgia"/>
      <w:szCs w:val="20"/>
      <w:lang w:val="en-GB"/>
    </w:rPr>
  </w:style>
  <w:style w:type="character" w:styleId="Strong">
    <w:name w:val="Strong"/>
    <w:basedOn w:val="DefaultParagraphFont"/>
    <w:uiPriority w:val="99"/>
    <w:semiHidden/>
    <w:rsid w:val="00087D4B"/>
    <w:rPr>
      <w:b/>
      <w:bCs/>
    </w:rPr>
  </w:style>
  <w:style w:type="character" w:styleId="IntenseReference">
    <w:name w:val="Intense Reference"/>
    <w:basedOn w:val="DefaultParagraphFont"/>
    <w:uiPriority w:val="99"/>
    <w:semiHidden/>
    <w:rsid w:val="00087D4B"/>
    <w:rPr>
      <w:b/>
      <w:bCs/>
      <w:smallCaps/>
      <w:color w:val="9CB0BB" w:themeColor="accent2"/>
      <w:spacing w:val="5"/>
      <w:u w:val="single"/>
    </w:rPr>
  </w:style>
  <w:style w:type="character" w:styleId="IntenseEmphasis">
    <w:name w:val="Intense Emphasis"/>
    <w:basedOn w:val="DefaultParagraphFont"/>
    <w:uiPriority w:val="99"/>
    <w:semiHidden/>
    <w:rsid w:val="00087D4B"/>
    <w:rPr>
      <w:b/>
      <w:bCs/>
      <w:i/>
      <w:iCs/>
      <w:color w:val="063954" w:themeColor="accent1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087D4B"/>
    <w:pPr>
      <w:pBdr>
        <w:bottom w:val="single" w:sz="4" w:space="4" w:color="063954" w:themeColor="accent1"/>
      </w:pBdr>
      <w:spacing w:before="200" w:after="280"/>
      <w:ind w:left="936" w:right="936"/>
    </w:pPr>
    <w:rPr>
      <w:b/>
      <w:bCs/>
      <w:i/>
      <w:iCs/>
      <w:color w:val="06395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87D4B"/>
    <w:rPr>
      <w:rFonts w:ascii="Georgia" w:hAnsi="Georgia"/>
      <w:b/>
      <w:bCs/>
      <w:i/>
      <w:iCs/>
      <w:color w:val="063954" w:themeColor="accent1"/>
      <w:lang w:val="en-GB"/>
    </w:rPr>
  </w:style>
  <w:style w:type="paragraph" w:styleId="IndexHeading">
    <w:name w:val="index heading"/>
    <w:basedOn w:val="Normal"/>
    <w:next w:val="Index1"/>
    <w:uiPriority w:val="47"/>
    <w:rsid w:val="00087D4B"/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99"/>
    <w:semiHidden/>
    <w:rsid w:val="00087D4B"/>
    <w:rPr>
      <w:smallCaps/>
      <w:color w:val="9CB0BB" w:themeColor="accent2"/>
      <w:u w:val="single"/>
    </w:rPr>
  </w:style>
  <w:style w:type="character" w:styleId="SubtleEmphasis">
    <w:name w:val="Subtle Emphasis"/>
    <w:basedOn w:val="DefaultParagraphFont"/>
    <w:uiPriority w:val="99"/>
    <w:semiHidden/>
    <w:rsid w:val="00087D4B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54"/>
    <w:rsid w:val="00087D4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</w:rPr>
  </w:style>
  <w:style w:type="character" w:customStyle="1" w:styleId="TitleChar">
    <w:name w:val="Title Char"/>
    <w:basedOn w:val="DefaultParagraphFont"/>
    <w:link w:val="Title"/>
    <w:uiPriority w:val="54"/>
    <w:rsid w:val="00087D4B"/>
    <w:rPr>
      <w:rFonts w:asciiTheme="majorHAnsi" w:eastAsiaTheme="majorEastAsia" w:hAnsiTheme="majorHAnsi" w:cstheme="majorBidi"/>
      <w:color w:val="69625E"/>
      <w:spacing w:val="5"/>
      <w:kern w:val="28"/>
      <w:sz w:val="47"/>
      <w:szCs w:val="52"/>
      <w:lang w:val="en-GB"/>
    </w:rPr>
  </w:style>
  <w:style w:type="paragraph" w:styleId="Header">
    <w:name w:val="header"/>
    <w:basedOn w:val="Normal"/>
    <w:link w:val="HeaderChar"/>
    <w:uiPriority w:val="38"/>
    <w:rsid w:val="00087D4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38"/>
    <w:rsid w:val="00087D4B"/>
    <w:rPr>
      <w:rFonts w:ascii="Georgia" w:hAnsi="Georgia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87D4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87D4B"/>
    <w:rPr>
      <w:rFonts w:ascii="Georgia" w:hAnsi="Georgia"/>
      <w:lang w:val="en-GB"/>
    </w:rPr>
  </w:style>
  <w:style w:type="paragraph" w:styleId="Subtitle">
    <w:name w:val="Subtitle"/>
    <w:basedOn w:val="Normal"/>
    <w:next w:val="Normal"/>
    <w:link w:val="SubtitleChar"/>
    <w:uiPriority w:val="49"/>
    <w:qFormat/>
    <w:rsid w:val="00087D4B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Cs/>
      <w:color w:val="0092C1"/>
      <w:spacing w:val="15"/>
      <w:sz w:val="47"/>
      <w:szCs w:val="36"/>
    </w:rPr>
  </w:style>
  <w:style w:type="character" w:customStyle="1" w:styleId="SubtitleChar">
    <w:name w:val="Subtitle Char"/>
    <w:basedOn w:val="DefaultParagraphFont"/>
    <w:link w:val="Subtitle"/>
    <w:uiPriority w:val="49"/>
    <w:rsid w:val="00087D4B"/>
    <w:rPr>
      <w:rFonts w:asciiTheme="majorHAnsi" w:eastAsiaTheme="majorEastAsia" w:hAnsiTheme="majorHAnsi" w:cstheme="majorBidi"/>
      <w:iCs/>
      <w:color w:val="0092C1"/>
      <w:spacing w:val="15"/>
      <w:sz w:val="47"/>
      <w:szCs w:val="36"/>
      <w:lang w:val="en-GB"/>
    </w:rPr>
  </w:style>
  <w:style w:type="character" w:styleId="Emphasis">
    <w:name w:val="Emphasis"/>
    <w:basedOn w:val="DefaultParagraphFont"/>
    <w:uiPriority w:val="99"/>
    <w:semiHidden/>
    <w:rsid w:val="00087D4B"/>
    <w:rPr>
      <w:i/>
      <w:iCs/>
    </w:rPr>
  </w:style>
  <w:style w:type="paragraph" w:styleId="NormalIndent">
    <w:name w:val="Normal Indent"/>
    <w:basedOn w:val="Normal"/>
    <w:uiPriority w:val="14"/>
    <w:qFormat/>
    <w:rsid w:val="00087D4B"/>
    <w:pPr>
      <w:ind w:left="357"/>
    </w:pPr>
  </w:style>
  <w:style w:type="table" w:styleId="TableGrid">
    <w:name w:val="Table Grid"/>
    <w:basedOn w:val="TableNormal"/>
    <w:uiPriority w:val="59"/>
    <w:rsid w:val="0008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ess">
    <w:name w:val="Ingress"/>
    <w:basedOn w:val="Normal"/>
    <w:uiPriority w:val="99"/>
    <w:semiHidden/>
    <w:rsid w:val="00087D4B"/>
    <w:rPr>
      <w:sz w:val="24"/>
    </w:rPr>
  </w:style>
  <w:style w:type="paragraph" w:customStyle="1" w:styleId="ParagraphTitle">
    <w:name w:val="Paragraph Title"/>
    <w:basedOn w:val="Normal"/>
    <w:next w:val="Normal"/>
    <w:uiPriority w:val="1"/>
    <w:qFormat/>
    <w:rsid w:val="00087D4B"/>
    <w:pPr>
      <w:spacing w:before="240" w:after="0"/>
    </w:pPr>
    <w:rPr>
      <w:i/>
    </w:rPr>
  </w:style>
  <w:style w:type="paragraph" w:customStyle="1" w:styleId="NormalIndent2">
    <w:name w:val="Normal Indent 2"/>
    <w:basedOn w:val="NormalIndent"/>
    <w:uiPriority w:val="15"/>
    <w:rsid w:val="00087D4B"/>
    <w:pPr>
      <w:ind w:left="641"/>
    </w:pPr>
  </w:style>
  <w:style w:type="paragraph" w:customStyle="1" w:styleId="NormalIngress">
    <w:name w:val="Normal Ingress"/>
    <w:basedOn w:val="Normal"/>
    <w:next w:val="Normal"/>
    <w:uiPriority w:val="16"/>
    <w:rsid w:val="00087D4B"/>
    <w:rPr>
      <w:color w:val="69625E"/>
    </w:rPr>
  </w:style>
  <w:style w:type="paragraph" w:customStyle="1" w:styleId="NormalSmall">
    <w:name w:val="Normal Small"/>
    <w:basedOn w:val="Normal"/>
    <w:uiPriority w:val="17"/>
    <w:rsid w:val="00087D4B"/>
    <w:pPr>
      <w:spacing w:after="0" w:line="180" w:lineRule="atLeast"/>
    </w:pPr>
    <w:rPr>
      <w:sz w:val="16"/>
    </w:rPr>
  </w:style>
  <w:style w:type="paragraph" w:customStyle="1" w:styleId="ListStepbyStepIntro">
    <w:name w:val="List Step by Step Intro"/>
    <w:basedOn w:val="Normal"/>
    <w:next w:val="ListNumber"/>
    <w:uiPriority w:val="13"/>
    <w:rsid w:val="00087D4B"/>
    <w:pPr>
      <w:numPr>
        <w:numId w:val="20"/>
      </w:numPr>
    </w:pPr>
    <w:rPr>
      <w:i/>
    </w:rPr>
  </w:style>
  <w:style w:type="paragraph" w:customStyle="1" w:styleId="TableHeading">
    <w:name w:val="Table Heading"/>
    <w:basedOn w:val="Normal"/>
    <w:next w:val="TableText"/>
    <w:uiPriority w:val="51"/>
    <w:rsid w:val="00087D4B"/>
    <w:pPr>
      <w:keepNext/>
      <w:keepLines/>
      <w:spacing w:after="0"/>
    </w:pPr>
    <w:rPr>
      <w:color w:val="69625E"/>
    </w:rPr>
  </w:style>
  <w:style w:type="paragraph" w:customStyle="1" w:styleId="TableText">
    <w:name w:val="Table Text"/>
    <w:basedOn w:val="Normal"/>
    <w:uiPriority w:val="50"/>
    <w:rsid w:val="00087D4B"/>
  </w:style>
  <w:style w:type="paragraph" w:customStyle="1" w:styleId="TableHeading2">
    <w:name w:val="Table Heading 2"/>
    <w:basedOn w:val="Normal"/>
    <w:next w:val="TableText"/>
    <w:uiPriority w:val="52"/>
    <w:rsid w:val="00087D4B"/>
    <w:pPr>
      <w:spacing w:before="40" w:after="20" w:line="240" w:lineRule="auto"/>
      <w:contextualSpacing/>
    </w:pPr>
  </w:style>
  <w:style w:type="paragraph" w:customStyle="1" w:styleId="TableHeading3">
    <w:name w:val="Table Heading 3"/>
    <w:basedOn w:val="Normal"/>
    <w:next w:val="TableText"/>
    <w:uiPriority w:val="53"/>
    <w:rsid w:val="00087D4B"/>
    <w:pPr>
      <w:spacing w:before="20" w:after="20" w:line="240" w:lineRule="auto"/>
      <w:contextualSpacing/>
    </w:pPr>
    <w:rPr>
      <w:i/>
      <w:sz w:val="15"/>
    </w:rPr>
  </w:style>
  <w:style w:type="paragraph" w:customStyle="1" w:styleId="Pictureobject">
    <w:name w:val="Picture / object"/>
    <w:basedOn w:val="Normal"/>
    <w:next w:val="Normal"/>
    <w:uiPriority w:val="25"/>
    <w:qFormat/>
    <w:rsid w:val="00087D4B"/>
    <w:pPr>
      <w:tabs>
        <w:tab w:val="left" w:pos="357"/>
        <w:tab w:val="left" w:pos="641"/>
      </w:tabs>
      <w:spacing w:before="160" w:after="0"/>
    </w:pPr>
  </w:style>
  <w:style w:type="paragraph" w:customStyle="1" w:styleId="PictureChar-based">
    <w:name w:val="Picture Char-based"/>
    <w:basedOn w:val="Normal"/>
    <w:next w:val="Normal"/>
    <w:link w:val="PictureChar-basedTegn"/>
    <w:uiPriority w:val="26"/>
    <w:rsid w:val="00087D4B"/>
    <w:pPr>
      <w:pBdr>
        <w:top w:val="single" w:sz="4" w:space="6" w:color="000000" w:themeColor="text1"/>
        <w:left w:val="single" w:sz="4" w:space="6" w:color="000000" w:themeColor="text1"/>
        <w:bottom w:val="single" w:sz="4" w:space="6" w:color="000000" w:themeColor="text1"/>
        <w:right w:val="single" w:sz="4" w:space="6" w:color="000000" w:themeColor="text1"/>
      </w:pBdr>
      <w:shd w:val="pct5" w:color="auto" w:fill="auto"/>
      <w:spacing w:before="160" w:after="0"/>
      <w:ind w:left="170" w:right="170"/>
      <w:contextualSpacing/>
    </w:pPr>
    <w:rPr>
      <w:rFonts w:ascii="Courier New" w:hAnsi="Courier New" w:cs="Courier New"/>
      <w:noProof/>
      <w:sz w:val="18"/>
      <w:szCs w:val="18"/>
    </w:rPr>
  </w:style>
  <w:style w:type="paragraph" w:customStyle="1" w:styleId="PictureChar-basedIndent">
    <w:name w:val="Picture Char-based Indent"/>
    <w:basedOn w:val="PictureChar-based"/>
    <w:next w:val="Normal"/>
    <w:link w:val="PictureChar-basedIndentTegn"/>
    <w:uiPriority w:val="27"/>
    <w:rsid w:val="00087D4B"/>
    <w:pPr>
      <w:ind w:left="811"/>
    </w:pPr>
    <w:rPr>
      <w:sz w:val="17"/>
    </w:rPr>
  </w:style>
  <w:style w:type="paragraph" w:customStyle="1" w:styleId="ReportChar-based">
    <w:name w:val="Report Char-based"/>
    <w:basedOn w:val="PictureChar-based"/>
    <w:next w:val="Normal"/>
    <w:link w:val="ReportChar-basedTegn"/>
    <w:uiPriority w:val="28"/>
    <w:rsid w:val="00087D4B"/>
    <w:pPr>
      <w:pBdr>
        <w:top w:val="single" w:sz="4" w:space="6" w:color="999999" w:shadow="1"/>
        <w:left w:val="single" w:sz="4" w:space="6" w:color="999999" w:shadow="1"/>
        <w:bottom w:val="single" w:sz="4" w:space="6" w:color="999999" w:shadow="1"/>
        <w:right w:val="single" w:sz="4" w:space="6" w:color="999999" w:shadow="1"/>
      </w:pBdr>
      <w:shd w:val="clear" w:color="auto" w:fill="auto"/>
    </w:pPr>
  </w:style>
  <w:style w:type="paragraph" w:customStyle="1" w:styleId="ReportChar-basedWide">
    <w:name w:val="Report Char-based Wide"/>
    <w:basedOn w:val="ReportChar-based"/>
    <w:next w:val="Normal"/>
    <w:link w:val="ReportChar-basedWideTegn"/>
    <w:uiPriority w:val="29"/>
    <w:rsid w:val="00087D4B"/>
    <w:pPr>
      <w:ind w:left="-23" w:right="-23"/>
    </w:pPr>
    <w:rPr>
      <w:sz w:val="13"/>
    </w:rPr>
  </w:style>
  <w:style w:type="paragraph" w:customStyle="1" w:styleId="ReportPaperroll">
    <w:name w:val="Report Paper roll"/>
    <w:basedOn w:val="ReportChar-based"/>
    <w:uiPriority w:val="30"/>
    <w:rsid w:val="00087D4B"/>
    <w:pPr>
      <w:pBdr>
        <w:top w:val="single" w:sz="4" w:space="6" w:color="000000" w:themeColor="text1" w:shadow="1"/>
        <w:left w:val="single" w:sz="4" w:space="6" w:color="000000" w:themeColor="text1" w:shadow="1"/>
        <w:bottom w:val="single" w:sz="4" w:space="6" w:color="000000" w:themeColor="text1" w:shadow="1"/>
        <w:right w:val="single" w:sz="4" w:space="6" w:color="000000" w:themeColor="text1" w:shadow="1"/>
      </w:pBdr>
      <w:ind w:left="811" w:right="4054"/>
    </w:pPr>
  </w:style>
  <w:style w:type="paragraph" w:customStyle="1" w:styleId="SourceCode">
    <w:name w:val="Source Code"/>
    <w:basedOn w:val="ReportChar-based"/>
    <w:next w:val="Normal"/>
    <w:uiPriority w:val="18"/>
    <w:rsid w:val="00087D4B"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pacing w:line="240" w:lineRule="auto"/>
    </w:pPr>
    <w:rPr>
      <w:color w:val="666666"/>
    </w:rPr>
  </w:style>
  <w:style w:type="paragraph" w:customStyle="1" w:styleId="UserNote">
    <w:name w:val="User Note"/>
    <w:basedOn w:val="Normal"/>
    <w:next w:val="Normal"/>
    <w:uiPriority w:val="20"/>
    <w:qFormat/>
    <w:rsid w:val="00087D4B"/>
    <w:pPr>
      <w:pBdr>
        <w:top w:val="single" w:sz="6" w:space="2" w:color="999999"/>
        <w:bottom w:val="single" w:sz="4" w:space="4" w:color="999999"/>
      </w:pBdr>
      <w:spacing w:before="160"/>
      <w:jc w:val="center"/>
    </w:pPr>
    <w:rPr>
      <w:color w:val="333333"/>
    </w:rPr>
  </w:style>
  <w:style w:type="paragraph" w:customStyle="1" w:styleId="HeadingLocal">
    <w:name w:val="Heading Local"/>
    <w:basedOn w:val="Normal"/>
    <w:uiPriority w:val="21"/>
    <w:qFormat/>
    <w:rsid w:val="00087D4B"/>
    <w:pPr>
      <w:spacing w:before="280" w:after="40"/>
    </w:pPr>
    <w:rPr>
      <w:sz w:val="24"/>
    </w:rPr>
  </w:style>
  <w:style w:type="paragraph" w:customStyle="1" w:styleId="HeadingLocal2">
    <w:name w:val="Heading Local 2"/>
    <w:basedOn w:val="Normal"/>
    <w:next w:val="Normal"/>
    <w:uiPriority w:val="22"/>
    <w:qFormat/>
    <w:rsid w:val="00087D4B"/>
    <w:pPr>
      <w:keepNext/>
      <w:spacing w:before="280" w:after="40"/>
    </w:pPr>
    <w:rPr>
      <w:i/>
    </w:rPr>
  </w:style>
  <w:style w:type="paragraph" w:customStyle="1" w:styleId="GlossaryHeading">
    <w:name w:val="Glossary Heading"/>
    <w:basedOn w:val="Heading5"/>
    <w:uiPriority w:val="23"/>
    <w:rsid w:val="00087D4B"/>
    <w:pPr>
      <w:numPr>
        <w:ilvl w:val="0"/>
        <w:numId w:val="0"/>
      </w:numPr>
    </w:pPr>
  </w:style>
  <w:style w:type="paragraph" w:customStyle="1" w:styleId="HeaderTitle">
    <w:name w:val="Header Title"/>
    <w:basedOn w:val="Normal"/>
    <w:next w:val="Normal"/>
    <w:uiPriority w:val="40"/>
    <w:rsid w:val="00087D4B"/>
    <w:pPr>
      <w:spacing w:after="0" w:line="180" w:lineRule="atLeast"/>
    </w:pPr>
    <w:rPr>
      <w:sz w:val="14"/>
    </w:rPr>
  </w:style>
  <w:style w:type="paragraph" w:customStyle="1" w:styleId="HeaderSubtitle">
    <w:name w:val="Header Subtitle"/>
    <w:basedOn w:val="Normal"/>
    <w:uiPriority w:val="39"/>
    <w:rsid w:val="00087D4B"/>
    <w:pPr>
      <w:spacing w:before="40" w:after="0"/>
    </w:pPr>
    <w:rPr>
      <w:color w:val="999999"/>
    </w:rPr>
  </w:style>
  <w:style w:type="paragraph" w:customStyle="1" w:styleId="FooterTitle">
    <w:name w:val="Footer Title"/>
    <w:basedOn w:val="Normal"/>
    <w:uiPriority w:val="35"/>
    <w:rsid w:val="00087D4B"/>
    <w:pPr>
      <w:spacing w:after="0" w:line="180" w:lineRule="atLeast"/>
    </w:pPr>
    <w:rPr>
      <w:sz w:val="14"/>
    </w:rPr>
  </w:style>
  <w:style w:type="paragraph" w:customStyle="1" w:styleId="CompanyInfo">
    <w:name w:val="Company Info"/>
    <w:basedOn w:val="Header"/>
    <w:uiPriority w:val="99"/>
    <w:semiHidden/>
    <w:rsid w:val="00087D4B"/>
    <w:pPr>
      <w:framePr w:hSpace="142" w:wrap="around" w:vAnchor="page" w:hAnchor="page" w:x="8676" w:y="2042"/>
      <w:spacing w:line="220" w:lineRule="atLeast"/>
    </w:pPr>
    <w:rPr>
      <w:rFonts w:ascii="Arial" w:hAnsi="Arial" w:cs="Arial"/>
      <w:noProof/>
      <w:color w:val="003F6B"/>
      <w:sz w:val="16"/>
      <w:szCs w:val="16"/>
    </w:rPr>
  </w:style>
  <w:style w:type="numbering" w:styleId="111111">
    <w:name w:val="Outline List 2"/>
    <w:basedOn w:val="NoList"/>
    <w:uiPriority w:val="99"/>
    <w:semiHidden/>
    <w:unhideWhenUsed/>
    <w:rsid w:val="00087D4B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087D4B"/>
    <w:pPr>
      <w:numPr>
        <w:numId w:val="2"/>
      </w:numPr>
    </w:pPr>
  </w:style>
  <w:style w:type="table" w:customStyle="1" w:styleId="Aqua">
    <w:name w:val="Aqua"/>
    <w:basedOn w:val="TableNormal"/>
    <w:uiPriority w:val="99"/>
    <w:qFormat/>
    <w:rsid w:val="00702265"/>
    <w:pPr>
      <w:spacing w:after="0" w:line="240" w:lineRule="auto"/>
      <w:ind w:left="227"/>
    </w:pPr>
    <w:rPr>
      <w:rFonts w:asciiTheme="majorHAnsi" w:hAnsiTheme="majorHAnsi"/>
    </w:rPr>
    <w:tblPr>
      <w:tblBorders>
        <w:bottom w:val="single" w:sz="4" w:space="0" w:color="auto"/>
        <w:insideH w:val="single" w:sz="4" w:space="0" w:color="auto"/>
        <w:insideV w:val="dashed" w:sz="4" w:space="0" w:color="auto"/>
      </w:tblBorders>
      <w:tblCellMar>
        <w:left w:w="0" w:type="dxa"/>
        <w:right w:w="0" w:type="dxa"/>
      </w:tblCellMar>
    </w:tblPr>
    <w:tcPr>
      <w:tcMar>
        <w:top w:w="57" w:type="dxa"/>
        <w:bottom w:w="57" w:type="dxa"/>
      </w:tcMar>
    </w:tcPr>
    <w:tblStylePr w:type="firstRow">
      <w:rPr>
        <w:b/>
      </w:rPr>
    </w:tblStylePr>
    <w:tblStylePr w:type="firstCol">
      <w:pPr>
        <w:wordWrap/>
        <w:ind w:leftChars="0" w:left="0"/>
      </w:pPr>
      <w:rPr>
        <w:b/>
      </w:rPr>
    </w:tblStylePr>
  </w:style>
  <w:style w:type="numbering" w:styleId="ArticleSection">
    <w:name w:val="Outline List 3"/>
    <w:basedOn w:val="NoList"/>
    <w:uiPriority w:val="99"/>
    <w:semiHidden/>
    <w:unhideWhenUsed/>
    <w:rsid w:val="00087D4B"/>
    <w:pPr>
      <w:numPr>
        <w:numId w:val="3"/>
      </w:numPr>
    </w:pPr>
  </w:style>
  <w:style w:type="table" w:customStyle="1" w:styleId="ColorfulGrid1">
    <w:name w:val="Colorful Grid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0E0F9" w:themeFill="accent1" w:themeFillTint="33"/>
    </w:tcPr>
    <w:tblStylePr w:type="firstRow">
      <w:rPr>
        <w:b/>
        <w:bCs/>
      </w:rPr>
      <w:tblPr/>
      <w:tcPr>
        <w:shd w:val="clear" w:color="auto" w:fill="62C0F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2C0F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42A3E" w:themeFill="accent1" w:themeFillShade="BF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FF1" w:themeFill="accent2" w:themeFillTint="33"/>
    </w:tcPr>
    <w:tblStylePr w:type="firstRow">
      <w:rPr>
        <w:b/>
        <w:bCs/>
      </w:rPr>
      <w:tblPr/>
      <w:tcPr>
        <w:shd w:val="clear" w:color="auto" w:fill="D7DFE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FE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88798" w:themeFill="accent2" w:themeFillShade="BF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E6FF" w:themeFill="accent3" w:themeFillTint="33"/>
    </w:tcPr>
    <w:tblStylePr w:type="firstRow">
      <w:rPr>
        <w:b/>
        <w:bCs/>
      </w:rPr>
      <w:tblPr/>
      <w:tcPr>
        <w:shd w:val="clear" w:color="auto" w:fill="6DCE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CE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96E" w:themeFill="accent3" w:themeFillShade="BF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FEFFF" w:themeFill="accent4" w:themeFillTint="33"/>
    </w:tcPr>
    <w:tblStylePr w:type="firstRow">
      <w:rPr>
        <w:b/>
        <w:bCs/>
      </w:rPr>
      <w:tblPr/>
      <w:tcPr>
        <w:shd w:val="clear" w:color="auto" w:fill="80DF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0DF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6C90" w:themeFill="accent4" w:themeFillShade="BF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F4FF" w:themeFill="accent5" w:themeFillTint="33"/>
    </w:tcPr>
    <w:tblStylePr w:type="firstRow">
      <w:rPr>
        <w:b/>
        <w:bCs/>
      </w:rPr>
      <w:tblPr/>
      <w:tcPr>
        <w:shd w:val="clear" w:color="auto" w:fill="87E9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E9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829E" w:themeFill="accent5" w:themeFillShade="BF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8FB" w:themeFill="accent6" w:themeFillTint="33"/>
    </w:tcPr>
    <w:tblStylePr w:type="firstRow">
      <w:rPr>
        <w:b/>
        <w:bCs/>
      </w:rPr>
      <w:tblPr/>
      <w:tcPr>
        <w:shd w:val="clear" w:color="auto" w:fill="DDF2F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2F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7C0DA" w:themeFill="accent6" w:themeFillShade="BF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EFF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shd w:val="clear" w:color="auto" w:fill="B0E0F9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shd w:val="clear" w:color="auto" w:fill="EBEFF1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3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49A" w:themeFill="accent4" w:themeFillShade="CC"/>
      </w:tcPr>
    </w:tblStylePr>
    <w:tblStylePr w:type="lastRow">
      <w:rPr>
        <w:b/>
        <w:bCs/>
        <w:color w:val="00749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shd w:val="clear" w:color="auto" w:fill="B6E6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7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E75" w:themeFill="accent3" w:themeFillShade="CC"/>
      </w:tcPr>
    </w:tblStylePr>
    <w:tblStylePr w:type="lastRow">
      <w:rPr>
        <w:b/>
        <w:bCs/>
        <w:color w:val="004E7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shd w:val="clear" w:color="auto" w:fill="BFEFFF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9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6DE" w:themeFill="accent6" w:themeFillShade="CC"/>
      </w:tcPr>
    </w:tblStylePr>
    <w:tblStylePr w:type="lastRow">
      <w:rPr>
        <w:b/>
        <w:bCs/>
        <w:color w:val="68C6D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shd w:val="clear" w:color="auto" w:fill="C3F4F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A8" w:themeFill="accent5" w:themeFillShade="CC"/>
      </w:tcPr>
    </w:tblStylePr>
    <w:tblStylePr w:type="lastRow">
      <w:rPr>
        <w:b/>
        <w:bCs/>
        <w:color w:val="008AA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shd w:val="clear" w:color="auto" w:fill="EEF8FB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63954" w:themeColor="accent1"/>
        <w:bottom w:val="single" w:sz="4" w:space="0" w:color="063954" w:themeColor="accent1"/>
        <w:right w:val="single" w:sz="4" w:space="0" w:color="0639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FF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223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2232" w:themeColor="accent1" w:themeShade="99"/>
          <w:insideV w:val="nil"/>
        </w:tcBorders>
        <w:shd w:val="clear" w:color="auto" w:fill="03223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232" w:themeFill="accent1" w:themeFillShade="99"/>
      </w:tcPr>
    </w:tblStylePr>
    <w:tblStylePr w:type="band1Vert">
      <w:tblPr/>
      <w:tcPr>
        <w:shd w:val="clear" w:color="auto" w:fill="62C0F3" w:themeFill="accent1" w:themeFillTint="66"/>
      </w:tcPr>
    </w:tblStylePr>
    <w:tblStylePr w:type="band1Horz">
      <w:tblPr/>
      <w:tcPr>
        <w:shd w:val="clear" w:color="auto" w:fill="3BB1F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9CB0BB" w:themeColor="accent2"/>
        <w:bottom w:val="single" w:sz="4" w:space="0" w:color="9CB0BB" w:themeColor="accent2"/>
        <w:right w:val="single" w:sz="4" w:space="0" w:color="9CB0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36C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36C79" w:themeColor="accent2" w:themeShade="99"/>
          <w:insideV w:val="nil"/>
        </w:tcBorders>
        <w:shd w:val="clear" w:color="auto" w:fill="536C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6C79" w:themeFill="accent2" w:themeFillShade="99"/>
      </w:tcPr>
    </w:tblStylePr>
    <w:tblStylePr w:type="band1Vert">
      <w:tblPr/>
      <w:tcPr>
        <w:shd w:val="clear" w:color="auto" w:fill="D7DFE3" w:themeFill="accent2" w:themeFillTint="66"/>
      </w:tcPr>
    </w:tblStylePr>
    <w:tblStylePr w:type="band1Horz">
      <w:tblPr/>
      <w:tcPr>
        <w:shd w:val="clear" w:color="auto" w:fill="CDD7D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2C1" w:themeColor="accent4"/>
        <w:left w:val="single" w:sz="4" w:space="0" w:color="006293" w:themeColor="accent3"/>
        <w:bottom w:val="single" w:sz="4" w:space="0" w:color="006293" w:themeColor="accent3"/>
        <w:right w:val="single" w:sz="4" w:space="0" w:color="00629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3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A5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A58" w:themeColor="accent3" w:themeShade="99"/>
          <w:insideV w:val="nil"/>
        </w:tcBorders>
        <w:shd w:val="clear" w:color="auto" w:fill="003A5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58" w:themeFill="accent3" w:themeFillShade="99"/>
      </w:tcPr>
    </w:tblStylePr>
    <w:tblStylePr w:type="band1Vert">
      <w:tblPr/>
      <w:tcPr>
        <w:shd w:val="clear" w:color="auto" w:fill="6DCEFF" w:themeFill="accent3" w:themeFillTint="66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293" w:themeColor="accent3"/>
        <w:left w:val="single" w:sz="4" w:space="0" w:color="0092C1" w:themeColor="accent4"/>
        <w:bottom w:val="single" w:sz="4" w:space="0" w:color="0092C1" w:themeColor="accent4"/>
        <w:right w:val="single" w:sz="4" w:space="0" w:color="0092C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7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77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773" w:themeColor="accent4" w:themeShade="99"/>
          <w:insideV w:val="nil"/>
        </w:tcBorders>
        <w:shd w:val="clear" w:color="auto" w:fill="00577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773" w:themeFill="accent4" w:themeFillShade="99"/>
      </w:tcPr>
    </w:tblStylePr>
    <w:tblStylePr w:type="band1Vert">
      <w:tblPr/>
      <w:tcPr>
        <w:shd w:val="clear" w:color="auto" w:fill="80DFFF" w:themeFill="accent4" w:themeFillTint="66"/>
      </w:tcPr>
    </w:tblStylePr>
    <w:tblStylePr w:type="band1Horz">
      <w:tblPr/>
      <w:tcPr>
        <w:shd w:val="clear" w:color="auto" w:fill="61D7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CE0ED" w:themeColor="accent6"/>
        <w:left w:val="single" w:sz="4" w:space="0" w:color="00AED3" w:themeColor="accent5"/>
        <w:bottom w:val="single" w:sz="4" w:space="0" w:color="00AED3" w:themeColor="accent5"/>
        <w:right w:val="single" w:sz="4" w:space="0" w:color="00AED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9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87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87E" w:themeColor="accent5" w:themeShade="99"/>
          <w:insideV w:val="nil"/>
        </w:tcBorders>
        <w:shd w:val="clear" w:color="auto" w:fill="00687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87E" w:themeFill="accent5" w:themeFillShade="99"/>
      </w:tcPr>
    </w:tblStylePr>
    <w:tblStylePr w:type="band1Vert">
      <w:tblPr/>
      <w:tcPr>
        <w:shd w:val="clear" w:color="auto" w:fill="87E9FF" w:themeFill="accent5" w:themeFillTint="66"/>
      </w:tcPr>
    </w:tblStylePr>
    <w:tblStylePr w:type="band1Horz">
      <w:tblPr/>
      <w:tcPr>
        <w:shd w:val="clear" w:color="auto" w:fill="6AE4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ED3" w:themeColor="accent5"/>
        <w:left w:val="single" w:sz="4" w:space="0" w:color="ACE0ED" w:themeColor="accent6"/>
        <w:bottom w:val="single" w:sz="4" w:space="0" w:color="ACE0ED" w:themeColor="accent6"/>
        <w:right w:val="single" w:sz="4" w:space="0" w:color="ACE0E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A9C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A9C9" w:themeColor="accent6" w:themeShade="99"/>
          <w:insideV w:val="nil"/>
        </w:tcBorders>
        <w:shd w:val="clear" w:color="auto" w:fill="2BA9C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A9C9" w:themeFill="accent6" w:themeFillShade="99"/>
      </w:tcPr>
    </w:tblStylePr>
    <w:tblStylePr w:type="band1Vert">
      <w:tblPr/>
      <w:tcPr>
        <w:shd w:val="clear" w:color="auto" w:fill="DDF2F7" w:themeFill="accent6" w:themeFillTint="66"/>
      </w:tcPr>
    </w:tblStylePr>
    <w:tblStylePr w:type="band1Horz">
      <w:tblPr/>
      <w:tcPr>
        <w:shd w:val="clear" w:color="auto" w:fill="D5EFF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639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1C2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42A3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2A3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B0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59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87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8798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29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04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96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6E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2C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86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C9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C9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ED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6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29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29E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CE0E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8DA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C0D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C0DA" w:themeFill="accent6" w:themeFillShade="BF"/>
      </w:tcPr>
    </w:tblStylePr>
  </w:style>
  <w:style w:type="paragraph" w:customStyle="1" w:styleId="HeadingLetter">
    <w:name w:val="Heading Letter"/>
    <w:basedOn w:val="Normal"/>
    <w:uiPriority w:val="99"/>
    <w:semiHidden/>
    <w:rsid w:val="00087D4B"/>
    <w:pPr>
      <w:spacing w:after="650" w:line="240" w:lineRule="auto"/>
    </w:pPr>
    <w:rPr>
      <w:sz w:val="32"/>
    </w:rPr>
  </w:style>
  <w:style w:type="table" w:customStyle="1" w:styleId="LightGrid1">
    <w:name w:val="Light Grid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1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H w:val="nil"/>
          <w:insideV w:val="single" w:sz="8" w:space="0" w:color="9CB0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  <w:shd w:val="clear" w:color="auto" w:fill="E6EBEE" w:themeFill="accent2" w:themeFillTint="3F"/>
      </w:tcPr>
    </w:tblStylePr>
    <w:tblStylePr w:type="band2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  <w:insideV w:val="single" w:sz="8" w:space="0" w:color="9CB0BB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1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H w:val="nil"/>
          <w:insideV w:val="single" w:sz="8" w:space="0" w:color="00629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  <w:shd w:val="clear" w:color="auto" w:fill="A5E1FF" w:themeFill="accent3" w:themeFillTint="3F"/>
      </w:tcPr>
    </w:tblStylePr>
    <w:tblStylePr w:type="band2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  <w:insideV w:val="single" w:sz="8" w:space="0" w:color="006293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1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H w:val="nil"/>
          <w:insideV w:val="single" w:sz="8" w:space="0" w:color="0092C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  <w:shd w:val="clear" w:color="auto" w:fill="B0EBFF" w:themeFill="accent4" w:themeFillTint="3F"/>
      </w:tcPr>
    </w:tblStylePr>
    <w:tblStylePr w:type="band2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  <w:insideV w:val="single" w:sz="8" w:space="0" w:color="0092C1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1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H w:val="nil"/>
          <w:insideV w:val="single" w:sz="8" w:space="0" w:color="00AE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  <w:shd w:val="clear" w:color="auto" w:fill="B5F1FF" w:themeFill="accent5" w:themeFillTint="3F"/>
      </w:tcPr>
    </w:tblStylePr>
    <w:tblStylePr w:type="band2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  <w:insideV w:val="single" w:sz="8" w:space="0" w:color="00AED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1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H w:val="nil"/>
          <w:insideV w:val="single" w:sz="8" w:space="0" w:color="ACE0E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  <w:shd w:val="clear" w:color="auto" w:fill="EAF7FA" w:themeFill="accent6" w:themeFillTint="3F"/>
      </w:tcPr>
    </w:tblStylePr>
    <w:tblStylePr w:type="band2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  <w:insideV w:val="single" w:sz="8" w:space="0" w:color="ACE0ED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  <w:tblStylePr w:type="band1Horz">
      <w:tblPr/>
      <w:tcPr>
        <w:tcBorders>
          <w:top w:val="single" w:sz="8" w:space="0" w:color="9CB0BB" w:themeColor="accent2"/>
          <w:left w:val="single" w:sz="8" w:space="0" w:color="9CB0BB" w:themeColor="accent2"/>
          <w:bottom w:val="single" w:sz="8" w:space="0" w:color="9CB0BB" w:themeColor="accent2"/>
          <w:right w:val="single" w:sz="8" w:space="0" w:color="9CB0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  <w:tblStylePr w:type="band1Horz">
      <w:tblPr/>
      <w:tcPr>
        <w:tcBorders>
          <w:top w:val="single" w:sz="8" w:space="0" w:color="006293" w:themeColor="accent3"/>
          <w:left w:val="single" w:sz="8" w:space="0" w:color="006293" w:themeColor="accent3"/>
          <w:bottom w:val="single" w:sz="8" w:space="0" w:color="006293" w:themeColor="accent3"/>
          <w:right w:val="single" w:sz="8" w:space="0" w:color="006293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  <w:tblStylePr w:type="band1Horz">
      <w:tblPr/>
      <w:tcPr>
        <w:tcBorders>
          <w:top w:val="single" w:sz="8" w:space="0" w:color="0092C1" w:themeColor="accent4"/>
          <w:left w:val="single" w:sz="8" w:space="0" w:color="0092C1" w:themeColor="accent4"/>
          <w:bottom w:val="single" w:sz="8" w:space="0" w:color="0092C1" w:themeColor="accent4"/>
          <w:right w:val="single" w:sz="8" w:space="0" w:color="0092C1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  <w:tblStylePr w:type="band1Horz">
      <w:tblPr/>
      <w:tcPr>
        <w:tcBorders>
          <w:top w:val="single" w:sz="8" w:space="0" w:color="00AED3" w:themeColor="accent5"/>
          <w:left w:val="single" w:sz="8" w:space="0" w:color="00AED3" w:themeColor="accent5"/>
          <w:bottom w:val="single" w:sz="8" w:space="0" w:color="00AED3" w:themeColor="accent5"/>
          <w:right w:val="single" w:sz="8" w:space="0" w:color="00AED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  <w:tblStylePr w:type="band1Horz">
      <w:tblPr/>
      <w:tcPr>
        <w:tcBorders>
          <w:top w:val="single" w:sz="8" w:space="0" w:color="ACE0ED" w:themeColor="accent6"/>
          <w:left w:val="single" w:sz="8" w:space="0" w:color="ACE0ED" w:themeColor="accent6"/>
          <w:bottom w:val="single" w:sz="8" w:space="0" w:color="ACE0ED" w:themeColor="accent6"/>
          <w:right w:val="single" w:sz="8" w:space="0" w:color="ACE0ED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87D4B"/>
    <w:pPr>
      <w:spacing w:after="0" w:line="240" w:lineRule="auto"/>
    </w:pPr>
    <w:rPr>
      <w:color w:val="688798" w:themeColor="accent2" w:themeShade="BF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0BB" w:themeColor="accent2"/>
          <w:left w:val="nil"/>
          <w:bottom w:val="single" w:sz="8" w:space="0" w:color="9CB0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87D4B"/>
    <w:pPr>
      <w:spacing w:after="0" w:line="240" w:lineRule="auto"/>
    </w:pPr>
    <w:rPr>
      <w:color w:val="00496E" w:themeColor="accent3" w:themeShade="BF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293" w:themeColor="accent3"/>
          <w:left w:val="nil"/>
          <w:bottom w:val="single" w:sz="8" w:space="0" w:color="00629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87D4B"/>
    <w:pPr>
      <w:spacing w:after="0" w:line="240" w:lineRule="auto"/>
    </w:pPr>
    <w:rPr>
      <w:color w:val="006C90" w:themeColor="accent4" w:themeShade="BF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2C1" w:themeColor="accent4"/>
          <w:left w:val="nil"/>
          <w:bottom w:val="single" w:sz="8" w:space="0" w:color="0092C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87D4B"/>
    <w:pPr>
      <w:spacing w:after="0" w:line="240" w:lineRule="auto"/>
    </w:pPr>
    <w:rPr>
      <w:color w:val="00829E" w:themeColor="accent5" w:themeShade="BF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ED3" w:themeColor="accent5"/>
          <w:left w:val="nil"/>
          <w:bottom w:val="single" w:sz="8" w:space="0" w:color="00AED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87D4B"/>
    <w:pPr>
      <w:spacing w:after="0" w:line="240" w:lineRule="auto"/>
    </w:pPr>
    <w:rPr>
      <w:color w:val="57C0DA" w:themeColor="accent6" w:themeShade="BF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CE0ED" w:themeColor="accent6"/>
          <w:left w:val="nil"/>
          <w:bottom w:val="single" w:sz="8" w:space="0" w:color="ACE0E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</w:style>
  <w:style w:type="table" w:customStyle="1" w:styleId="MediumGrid11">
    <w:name w:val="Medium Grid 1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  <w:insideV w:val="single" w:sz="8" w:space="0" w:color="0D7BB6" w:themeColor="accent1" w:themeTint="BF"/>
      </w:tblBorders>
    </w:tblPr>
    <w:tcPr>
      <w:shd w:val="clear" w:color="auto" w:fill="9DD8F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D7B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shd w:val="clear" w:color="auto" w:fill="3BB1F1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  <w:insideV w:val="single" w:sz="8" w:space="0" w:color="B4C3CC" w:themeColor="accent2" w:themeTint="BF"/>
      </w:tblBorders>
    </w:tblPr>
    <w:tcPr>
      <w:shd w:val="clear" w:color="auto" w:fill="E6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3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shd w:val="clear" w:color="auto" w:fill="CDD7DD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  <w:insideV w:val="single" w:sz="8" w:space="0" w:color="009EEE" w:themeColor="accent3" w:themeTint="BF"/>
      </w:tblBorders>
    </w:tblPr>
    <w:tcPr>
      <w:shd w:val="clear" w:color="auto" w:fill="A5E1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9E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shd w:val="clear" w:color="auto" w:fill="4AC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  <w:insideV w:val="single" w:sz="8" w:space="0" w:color="11C4FF" w:themeColor="accent4" w:themeTint="BF"/>
      </w:tblBorders>
    </w:tblPr>
    <w:tcPr>
      <w:shd w:val="clear" w:color="auto" w:fill="B0EB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C4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shd w:val="clear" w:color="auto" w:fill="61D7F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  <w:insideV w:val="single" w:sz="8" w:space="0" w:color="1FD7FF" w:themeColor="accent5" w:themeTint="BF"/>
      </w:tblBorders>
    </w:tblPr>
    <w:tcPr>
      <w:shd w:val="clear" w:color="auto" w:fill="B5F1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D7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shd w:val="clear" w:color="auto" w:fill="6AE4F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  <w:insideV w:val="single" w:sz="8" w:space="0" w:color="C0E7F1" w:themeColor="accent6" w:themeTint="BF"/>
      </w:tblBorders>
    </w:tblPr>
    <w:tcPr>
      <w:shd w:val="clear" w:color="auto" w:fill="EAF7F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E7F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shd w:val="clear" w:color="auto" w:fill="D5EFF6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cPr>
      <w:shd w:val="clear" w:color="auto" w:fill="9DD8F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8EFF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E0F9" w:themeFill="accent1" w:themeFillTint="33"/>
      </w:tcPr>
    </w:tblStylePr>
    <w:tblStylePr w:type="band1Vert">
      <w:tblPr/>
      <w:tcPr>
        <w:shd w:val="clear" w:color="auto" w:fill="3BB1F1" w:themeFill="accent1" w:themeFillTint="7F"/>
      </w:tcPr>
    </w:tblStylePr>
    <w:tblStylePr w:type="band1Horz">
      <w:tblPr/>
      <w:tcPr>
        <w:tcBorders>
          <w:insideH w:val="single" w:sz="6" w:space="0" w:color="063954" w:themeColor="accent1"/>
          <w:insideV w:val="single" w:sz="6" w:space="0" w:color="063954" w:themeColor="accent1"/>
        </w:tcBorders>
        <w:shd w:val="clear" w:color="auto" w:fill="3BB1F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  <w:insideH w:val="single" w:sz="8" w:space="0" w:color="9CB0BB" w:themeColor="accent2"/>
        <w:insideV w:val="single" w:sz="8" w:space="0" w:color="9CB0BB" w:themeColor="accent2"/>
      </w:tblBorders>
    </w:tblPr>
    <w:tcPr>
      <w:shd w:val="clear" w:color="auto" w:fill="E6EBE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1" w:themeFill="accent2" w:themeFillTint="33"/>
      </w:tcPr>
    </w:tblStylePr>
    <w:tblStylePr w:type="band1Vert">
      <w:tblPr/>
      <w:tcPr>
        <w:shd w:val="clear" w:color="auto" w:fill="CDD7DD" w:themeFill="accent2" w:themeFillTint="7F"/>
      </w:tcPr>
    </w:tblStylePr>
    <w:tblStylePr w:type="band1Horz">
      <w:tblPr/>
      <w:tcPr>
        <w:tcBorders>
          <w:insideH w:val="single" w:sz="6" w:space="0" w:color="9CB0BB" w:themeColor="accent2"/>
          <w:insideV w:val="single" w:sz="6" w:space="0" w:color="9CB0BB" w:themeColor="accent2"/>
        </w:tcBorders>
        <w:shd w:val="clear" w:color="auto" w:fill="CDD7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  <w:insideH w:val="single" w:sz="8" w:space="0" w:color="006293" w:themeColor="accent3"/>
        <w:insideV w:val="single" w:sz="8" w:space="0" w:color="006293" w:themeColor="accent3"/>
      </w:tblBorders>
    </w:tblPr>
    <w:tcPr>
      <w:shd w:val="clear" w:color="auto" w:fill="A5E1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6FF" w:themeFill="accent3" w:themeFillTint="33"/>
      </w:tcPr>
    </w:tblStylePr>
    <w:tblStylePr w:type="band1Vert">
      <w:tblPr/>
      <w:tcPr>
        <w:shd w:val="clear" w:color="auto" w:fill="4AC2FF" w:themeFill="accent3" w:themeFillTint="7F"/>
      </w:tcPr>
    </w:tblStylePr>
    <w:tblStylePr w:type="band1Horz">
      <w:tblPr/>
      <w:tcPr>
        <w:tcBorders>
          <w:insideH w:val="single" w:sz="6" w:space="0" w:color="006293" w:themeColor="accent3"/>
          <w:insideV w:val="single" w:sz="6" w:space="0" w:color="006293" w:themeColor="accent3"/>
        </w:tcBorders>
        <w:shd w:val="clear" w:color="auto" w:fill="4AC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  <w:insideH w:val="single" w:sz="8" w:space="0" w:color="0092C1" w:themeColor="accent4"/>
        <w:insideV w:val="single" w:sz="8" w:space="0" w:color="0092C1" w:themeColor="accent4"/>
      </w:tblBorders>
    </w:tblPr>
    <w:tcPr>
      <w:shd w:val="clear" w:color="auto" w:fill="B0EB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FF7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EFFF" w:themeFill="accent4" w:themeFillTint="33"/>
      </w:tcPr>
    </w:tblStylePr>
    <w:tblStylePr w:type="band1Vert">
      <w:tblPr/>
      <w:tcPr>
        <w:shd w:val="clear" w:color="auto" w:fill="61D7FF" w:themeFill="accent4" w:themeFillTint="7F"/>
      </w:tcPr>
    </w:tblStylePr>
    <w:tblStylePr w:type="band1Horz">
      <w:tblPr/>
      <w:tcPr>
        <w:tcBorders>
          <w:insideH w:val="single" w:sz="6" w:space="0" w:color="0092C1" w:themeColor="accent4"/>
          <w:insideV w:val="single" w:sz="6" w:space="0" w:color="0092C1" w:themeColor="accent4"/>
        </w:tcBorders>
        <w:shd w:val="clear" w:color="auto" w:fill="61D7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  <w:insideH w:val="single" w:sz="8" w:space="0" w:color="00AED3" w:themeColor="accent5"/>
        <w:insideV w:val="single" w:sz="8" w:space="0" w:color="00AED3" w:themeColor="accent5"/>
      </w:tblBorders>
    </w:tblPr>
    <w:tcPr>
      <w:shd w:val="clear" w:color="auto" w:fill="B5F1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1F9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F4FF" w:themeFill="accent5" w:themeFillTint="33"/>
      </w:tcPr>
    </w:tblStylePr>
    <w:tblStylePr w:type="band1Vert">
      <w:tblPr/>
      <w:tcPr>
        <w:shd w:val="clear" w:color="auto" w:fill="6AE4FF" w:themeFill="accent5" w:themeFillTint="7F"/>
      </w:tcPr>
    </w:tblStylePr>
    <w:tblStylePr w:type="band1Horz">
      <w:tblPr/>
      <w:tcPr>
        <w:tcBorders>
          <w:insideH w:val="single" w:sz="6" w:space="0" w:color="00AED3" w:themeColor="accent5"/>
          <w:insideV w:val="single" w:sz="6" w:space="0" w:color="00AED3" w:themeColor="accent5"/>
        </w:tcBorders>
        <w:shd w:val="clear" w:color="auto" w:fill="6AE4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  <w:insideH w:val="single" w:sz="8" w:space="0" w:color="ACE0ED" w:themeColor="accent6"/>
        <w:insideV w:val="single" w:sz="8" w:space="0" w:color="ACE0ED" w:themeColor="accent6"/>
      </w:tblBorders>
    </w:tblPr>
    <w:tcPr>
      <w:shd w:val="clear" w:color="auto" w:fill="EAF7F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8FB" w:themeFill="accent6" w:themeFillTint="33"/>
      </w:tcPr>
    </w:tblStylePr>
    <w:tblStylePr w:type="band1Vert">
      <w:tblPr/>
      <w:tcPr>
        <w:shd w:val="clear" w:color="auto" w:fill="D5EFF6" w:themeFill="accent6" w:themeFillTint="7F"/>
      </w:tcPr>
    </w:tblStylePr>
    <w:tblStylePr w:type="band1Horz">
      <w:tblPr/>
      <w:tcPr>
        <w:tcBorders>
          <w:insideH w:val="single" w:sz="6" w:space="0" w:color="ACE0ED" w:themeColor="accent6"/>
          <w:insideV w:val="single" w:sz="6" w:space="0" w:color="ACE0ED" w:themeColor="accent6"/>
        </w:tcBorders>
        <w:shd w:val="clear" w:color="auto" w:fill="D5EFF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DD8F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639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BB1F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BB1F1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B0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7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7DD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E1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29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AC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AC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0EB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2C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1D7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1D7F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F1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ED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E4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E4F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7F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CE0E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FF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FF6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bottom w:val="single" w:sz="8" w:space="0" w:color="9CB0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B0BB" w:themeColor="accent2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B0BB" w:themeColor="accent2"/>
          <w:bottom w:val="single" w:sz="8" w:space="0" w:color="9CB0BB" w:themeColor="accent2"/>
        </w:tcBorders>
      </w:tc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shd w:val="clear" w:color="auto" w:fill="E6EBEE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bottom w:val="single" w:sz="8" w:space="0" w:color="00629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293" w:themeColor="accent3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293" w:themeColor="accent3"/>
          <w:bottom w:val="single" w:sz="8" w:space="0" w:color="006293" w:themeColor="accent3"/>
        </w:tcBorders>
      </w:tc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shd w:val="clear" w:color="auto" w:fill="A5E1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bottom w:val="single" w:sz="8" w:space="0" w:color="0092C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2C1" w:themeColor="accent4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2C1" w:themeColor="accent4"/>
          <w:bottom w:val="single" w:sz="8" w:space="0" w:color="0092C1" w:themeColor="accent4"/>
        </w:tcBorders>
      </w:tc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shd w:val="clear" w:color="auto" w:fill="B0EBF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bottom w:val="single" w:sz="8" w:space="0" w:color="00AED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ED3" w:themeColor="accent5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ED3" w:themeColor="accent5"/>
          <w:bottom w:val="single" w:sz="8" w:space="0" w:color="00AED3" w:themeColor="accent5"/>
        </w:tcBorders>
      </w:tc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shd w:val="clear" w:color="auto" w:fill="B5F1F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bottom w:val="single" w:sz="8" w:space="0" w:color="ACE0E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CE0ED" w:themeColor="accent6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CE0ED" w:themeColor="accent6"/>
          <w:bottom w:val="single" w:sz="8" w:space="0" w:color="ACE0ED" w:themeColor="accent6"/>
        </w:tcBorders>
      </w:tc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shd w:val="clear" w:color="auto" w:fill="EAF7FA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639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6395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639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639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DD8F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B0BB" w:themeColor="accent2"/>
        <w:left w:val="single" w:sz="8" w:space="0" w:color="9CB0BB" w:themeColor="accent2"/>
        <w:bottom w:val="single" w:sz="8" w:space="0" w:color="9CB0BB" w:themeColor="accent2"/>
        <w:right w:val="single" w:sz="8" w:space="0" w:color="9CB0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CB0B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B0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B0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293" w:themeColor="accent3"/>
        <w:left w:val="single" w:sz="8" w:space="0" w:color="006293" w:themeColor="accent3"/>
        <w:bottom w:val="single" w:sz="8" w:space="0" w:color="006293" w:themeColor="accent3"/>
        <w:right w:val="single" w:sz="8" w:space="0" w:color="00629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29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293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29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29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E1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E1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2C1" w:themeColor="accent4"/>
        <w:left w:val="single" w:sz="8" w:space="0" w:color="0092C1" w:themeColor="accent4"/>
        <w:bottom w:val="single" w:sz="8" w:space="0" w:color="0092C1" w:themeColor="accent4"/>
        <w:right w:val="single" w:sz="8" w:space="0" w:color="0092C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2C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2C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2C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2C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0EB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0EB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ED3" w:themeColor="accent5"/>
        <w:left w:val="single" w:sz="8" w:space="0" w:color="00AED3" w:themeColor="accent5"/>
        <w:bottom w:val="single" w:sz="8" w:space="0" w:color="00AED3" w:themeColor="accent5"/>
        <w:right w:val="single" w:sz="8" w:space="0" w:color="00AED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ED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ED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ED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ED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1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1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CE0ED" w:themeColor="accent6"/>
        <w:left w:val="single" w:sz="8" w:space="0" w:color="ACE0ED" w:themeColor="accent6"/>
        <w:bottom w:val="single" w:sz="8" w:space="0" w:color="ACE0ED" w:themeColor="accent6"/>
        <w:right w:val="single" w:sz="8" w:space="0" w:color="ACE0E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CE0E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CE0E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CE0E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CE0E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7F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7F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B4C3CC" w:themeColor="accent2" w:themeTint="BF"/>
        <w:left w:val="single" w:sz="8" w:space="0" w:color="B4C3CC" w:themeColor="accent2" w:themeTint="BF"/>
        <w:bottom w:val="single" w:sz="8" w:space="0" w:color="B4C3CC" w:themeColor="accent2" w:themeTint="BF"/>
        <w:right w:val="single" w:sz="8" w:space="0" w:color="B4C3CC" w:themeColor="accent2" w:themeTint="BF"/>
        <w:insideH w:val="single" w:sz="8" w:space="0" w:color="B4C3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C3CC" w:themeColor="accent2" w:themeTint="BF"/>
          <w:left w:val="single" w:sz="8" w:space="0" w:color="B4C3CC" w:themeColor="accent2" w:themeTint="BF"/>
          <w:bottom w:val="single" w:sz="8" w:space="0" w:color="B4C3CC" w:themeColor="accent2" w:themeTint="BF"/>
          <w:right w:val="single" w:sz="8" w:space="0" w:color="B4C3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9EEE" w:themeColor="accent3" w:themeTint="BF"/>
        <w:left w:val="single" w:sz="8" w:space="0" w:color="009EEE" w:themeColor="accent3" w:themeTint="BF"/>
        <w:bottom w:val="single" w:sz="8" w:space="0" w:color="009EEE" w:themeColor="accent3" w:themeTint="BF"/>
        <w:right w:val="single" w:sz="8" w:space="0" w:color="009EEE" w:themeColor="accent3" w:themeTint="BF"/>
        <w:insideH w:val="single" w:sz="8" w:space="0" w:color="009E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EEE" w:themeColor="accent3" w:themeTint="BF"/>
          <w:left w:val="single" w:sz="8" w:space="0" w:color="009EEE" w:themeColor="accent3" w:themeTint="BF"/>
          <w:bottom w:val="single" w:sz="8" w:space="0" w:color="009EEE" w:themeColor="accent3" w:themeTint="BF"/>
          <w:right w:val="single" w:sz="8" w:space="0" w:color="009E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E1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E1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1C4FF" w:themeColor="accent4" w:themeTint="BF"/>
        <w:left w:val="single" w:sz="8" w:space="0" w:color="11C4FF" w:themeColor="accent4" w:themeTint="BF"/>
        <w:bottom w:val="single" w:sz="8" w:space="0" w:color="11C4FF" w:themeColor="accent4" w:themeTint="BF"/>
        <w:right w:val="single" w:sz="8" w:space="0" w:color="11C4FF" w:themeColor="accent4" w:themeTint="BF"/>
        <w:insideH w:val="single" w:sz="8" w:space="0" w:color="11C4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4FF" w:themeColor="accent4" w:themeTint="BF"/>
          <w:left w:val="single" w:sz="8" w:space="0" w:color="11C4FF" w:themeColor="accent4" w:themeTint="BF"/>
          <w:bottom w:val="single" w:sz="8" w:space="0" w:color="11C4FF" w:themeColor="accent4" w:themeTint="BF"/>
          <w:right w:val="single" w:sz="8" w:space="0" w:color="11C4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B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0EB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1FD7FF" w:themeColor="accent5" w:themeTint="BF"/>
        <w:left w:val="single" w:sz="8" w:space="0" w:color="1FD7FF" w:themeColor="accent5" w:themeTint="BF"/>
        <w:bottom w:val="single" w:sz="8" w:space="0" w:color="1FD7FF" w:themeColor="accent5" w:themeTint="BF"/>
        <w:right w:val="single" w:sz="8" w:space="0" w:color="1FD7FF" w:themeColor="accent5" w:themeTint="BF"/>
        <w:insideH w:val="single" w:sz="8" w:space="0" w:color="1FD7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D7FF" w:themeColor="accent5" w:themeTint="BF"/>
          <w:left w:val="single" w:sz="8" w:space="0" w:color="1FD7FF" w:themeColor="accent5" w:themeTint="BF"/>
          <w:bottom w:val="single" w:sz="8" w:space="0" w:color="1FD7FF" w:themeColor="accent5" w:themeTint="BF"/>
          <w:right w:val="single" w:sz="8" w:space="0" w:color="1FD7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1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F1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C0E7F1" w:themeColor="accent6" w:themeTint="BF"/>
        <w:left w:val="single" w:sz="8" w:space="0" w:color="C0E7F1" w:themeColor="accent6" w:themeTint="BF"/>
        <w:bottom w:val="single" w:sz="8" w:space="0" w:color="C0E7F1" w:themeColor="accent6" w:themeTint="BF"/>
        <w:right w:val="single" w:sz="8" w:space="0" w:color="C0E7F1" w:themeColor="accent6" w:themeTint="BF"/>
        <w:insideH w:val="single" w:sz="8" w:space="0" w:color="C0E7F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E7F1" w:themeColor="accent6" w:themeTint="BF"/>
          <w:left w:val="single" w:sz="8" w:space="0" w:color="C0E7F1" w:themeColor="accent6" w:themeTint="BF"/>
          <w:bottom w:val="single" w:sz="8" w:space="0" w:color="C0E7F1" w:themeColor="accent6" w:themeTint="BF"/>
          <w:right w:val="single" w:sz="8" w:space="0" w:color="C0E7F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7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B0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B0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29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29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2C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2C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ED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ED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CE0E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CE0E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087D4B"/>
    <w:pPr>
      <w:spacing w:after="240" w:line="27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87D4B"/>
    <w:pPr>
      <w:spacing w:after="240" w:line="27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87D4B"/>
    <w:pPr>
      <w:spacing w:after="240" w:line="27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87D4B"/>
    <w:pPr>
      <w:spacing w:after="240" w:line="27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87D4B"/>
    <w:pPr>
      <w:spacing w:after="240" w:line="27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87D4B"/>
    <w:pPr>
      <w:spacing w:after="240" w:line="27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87D4B"/>
    <w:pPr>
      <w:spacing w:after="240" w:line="27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87D4B"/>
    <w:pPr>
      <w:spacing w:after="240" w:line="27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87D4B"/>
    <w:pPr>
      <w:spacing w:after="240" w:line="27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8F9F" w:themeFill="accent2" w:themeFillShade="CC"/>
      </w:tcPr>
    </w:tblStylePr>
    <w:tblStylePr w:type="lastRow">
      <w:rPr>
        <w:b/>
        <w:bCs/>
        <w:color w:val="738F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B0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B0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087D4B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  <w:insideH w:val="single" w:sz="8" w:space="0" w:color="063954" w:themeColor="accent1"/>
        <w:insideV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1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H w:val="nil"/>
          <w:insideV w:val="single" w:sz="8" w:space="0" w:color="0639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  <w:shd w:val="clear" w:color="auto" w:fill="9DD8F8" w:themeFill="accent1" w:themeFillTint="3F"/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  <w:shd w:val="clear" w:color="auto" w:fill="9DD8F8" w:themeFill="accent1" w:themeFillTint="3F"/>
      </w:tcPr>
    </w:tblStylePr>
    <w:tblStylePr w:type="band2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  <w:insideV w:val="single" w:sz="8" w:space="0" w:color="063954" w:themeColor="accent1"/>
        </w:tcBorders>
      </w:tcPr>
    </w:tblStylePr>
  </w:style>
  <w:style w:type="table" w:styleId="LightList">
    <w:name w:val="Light List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63954" w:themeColor="accent1"/>
        <w:left w:val="single" w:sz="8" w:space="0" w:color="063954" w:themeColor="accent1"/>
        <w:bottom w:val="single" w:sz="8" w:space="0" w:color="063954" w:themeColor="accent1"/>
        <w:right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  <w:tblStylePr w:type="band1Horz">
      <w:tblPr/>
      <w:tcPr>
        <w:tcBorders>
          <w:top w:val="single" w:sz="8" w:space="0" w:color="063954" w:themeColor="accent1"/>
          <w:left w:val="single" w:sz="8" w:space="0" w:color="063954" w:themeColor="accent1"/>
          <w:bottom w:val="single" w:sz="8" w:space="0" w:color="063954" w:themeColor="accent1"/>
          <w:right w:val="single" w:sz="8" w:space="0" w:color="063954" w:themeColor="accent1"/>
        </w:tcBorders>
      </w:tcPr>
    </w:tblStylePr>
  </w:style>
  <w:style w:type="table" w:styleId="LightShading">
    <w:name w:val="Light Shading"/>
    <w:basedOn w:val="TableNormal"/>
    <w:uiPriority w:val="60"/>
    <w:rsid w:val="00087D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87D4B"/>
    <w:pPr>
      <w:spacing w:after="0" w:line="240" w:lineRule="auto"/>
    </w:pPr>
    <w:rPr>
      <w:color w:val="042A3E" w:themeColor="accent1" w:themeShade="BF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63954" w:themeColor="accent1"/>
          <w:left w:val="nil"/>
          <w:bottom w:val="single" w:sz="8" w:space="0" w:color="0639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DD8F8" w:themeFill="accent1" w:themeFillTint="3F"/>
      </w:tcPr>
    </w:tblStylePr>
  </w:style>
  <w:style w:type="table" w:styleId="MediumGrid1">
    <w:name w:val="Medium Grid 1"/>
    <w:basedOn w:val="TableNormal"/>
    <w:uiPriority w:val="67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1">
    <w:name w:val="Medium Lis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87D4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63954" w:themeColor="accent1"/>
        <w:bottom w:val="single" w:sz="8" w:space="0" w:color="0639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63954" w:themeColor="accent1"/>
        </w:tcBorders>
      </w:tcPr>
    </w:tblStylePr>
    <w:tblStylePr w:type="lastRow">
      <w:rPr>
        <w:b/>
        <w:bCs/>
        <w:color w:val="363533" w:themeColor="text2"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63954" w:themeColor="accent1"/>
          <w:bottom w:val="single" w:sz="8" w:space="0" w:color="063954" w:themeColor="accent1"/>
        </w:tcBorders>
      </w:tc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shd w:val="clear" w:color="auto" w:fill="9DD8F8" w:themeFill="accent1" w:themeFillTint="3F"/>
      </w:tcPr>
    </w:tblStylePr>
  </w:style>
  <w:style w:type="table" w:styleId="MediumList2">
    <w:name w:val="Medium List 2"/>
    <w:basedOn w:val="TableNormal"/>
    <w:uiPriority w:val="66"/>
    <w:rsid w:val="00087D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87D4B"/>
    <w:pPr>
      <w:spacing w:after="0" w:line="240" w:lineRule="auto"/>
    </w:pPr>
    <w:tblPr>
      <w:tblStyleRowBandSize w:val="1"/>
      <w:tblStyleColBandSize w:val="1"/>
      <w:tblBorders>
        <w:top w:val="single" w:sz="8" w:space="0" w:color="0D7BB6" w:themeColor="accent1" w:themeTint="BF"/>
        <w:left w:val="single" w:sz="8" w:space="0" w:color="0D7BB6" w:themeColor="accent1" w:themeTint="BF"/>
        <w:bottom w:val="single" w:sz="8" w:space="0" w:color="0D7BB6" w:themeColor="accent1" w:themeTint="BF"/>
        <w:right w:val="single" w:sz="8" w:space="0" w:color="0D7BB6" w:themeColor="accent1" w:themeTint="BF"/>
        <w:insideH w:val="single" w:sz="8" w:space="0" w:color="0D7B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7BB6" w:themeColor="accent1" w:themeTint="BF"/>
          <w:left w:val="single" w:sz="8" w:space="0" w:color="0D7BB6" w:themeColor="accent1" w:themeTint="BF"/>
          <w:bottom w:val="single" w:sz="8" w:space="0" w:color="0D7BB6" w:themeColor="accent1" w:themeTint="BF"/>
          <w:right w:val="single" w:sz="8" w:space="0" w:color="0D7B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8F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DD8F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87D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639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639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UserActionEmphasis">
    <w:name w:val="User Action Emphasis"/>
    <w:basedOn w:val="DefaultParagraphFont"/>
    <w:uiPriority w:val="19"/>
    <w:qFormat/>
    <w:rsid w:val="00087D4B"/>
    <w:rPr>
      <w:b/>
    </w:rPr>
  </w:style>
  <w:style w:type="character" w:customStyle="1" w:styleId="PictureChar-basedTegn">
    <w:name w:val="Picture Char-based Tegn"/>
    <w:basedOn w:val="DefaultParagraphFont"/>
    <w:link w:val="PictureChar-based"/>
    <w:uiPriority w:val="26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PictureChar-basedIndentTegn">
    <w:name w:val="Picture Char-based Indent Tegn"/>
    <w:basedOn w:val="PictureChar-basedTegn"/>
    <w:link w:val="PictureChar-basedIndent"/>
    <w:uiPriority w:val="27"/>
    <w:rsid w:val="00087D4B"/>
    <w:rPr>
      <w:rFonts w:ascii="Courier New" w:hAnsi="Courier New" w:cs="Courier New"/>
      <w:noProof/>
      <w:sz w:val="17"/>
      <w:szCs w:val="18"/>
      <w:shd w:val="pct5" w:color="auto" w:fill="auto"/>
      <w:lang w:val="en-GB"/>
    </w:rPr>
  </w:style>
  <w:style w:type="character" w:customStyle="1" w:styleId="ReportChar-basedTegn">
    <w:name w:val="Report Char-based Tegn"/>
    <w:basedOn w:val="PictureChar-basedTegn"/>
    <w:link w:val="ReportChar-based"/>
    <w:uiPriority w:val="28"/>
    <w:rsid w:val="00087D4B"/>
    <w:rPr>
      <w:rFonts w:ascii="Courier New" w:hAnsi="Courier New" w:cs="Courier New"/>
      <w:noProof/>
      <w:sz w:val="18"/>
      <w:szCs w:val="18"/>
      <w:shd w:val="pct5" w:color="auto" w:fill="auto"/>
      <w:lang w:val="en-GB"/>
    </w:rPr>
  </w:style>
  <w:style w:type="character" w:customStyle="1" w:styleId="ReportChar-basedWideTegn">
    <w:name w:val="Report Char-based Wide Tegn"/>
    <w:basedOn w:val="ReportChar-basedTegn"/>
    <w:link w:val="ReportChar-basedWide"/>
    <w:uiPriority w:val="29"/>
    <w:rsid w:val="00087D4B"/>
    <w:rPr>
      <w:rFonts w:ascii="Courier New" w:hAnsi="Courier New" w:cs="Courier New"/>
      <w:noProof/>
      <w:sz w:val="13"/>
      <w:szCs w:val="18"/>
      <w:shd w:val="pct5" w:color="auto" w:fill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Concept\CorpTemplates\English\General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0DBF7EA5DD4C098D8E4F9F01B99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1B9F-0106-482D-8079-5489914C70B6}"/>
      </w:docPartPr>
      <w:docPartBody>
        <w:p w:rsidR="008218DE" w:rsidRDefault="00D940E8">
          <w:pPr>
            <w:pStyle w:val="450DBF7EA5DD4C098D8E4F9F01B99759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69A5B3F7B0EC4268B138A7FDED4C9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C534-5BEF-4DE9-AA7E-735AB7CF212A}"/>
      </w:docPartPr>
      <w:docPartBody>
        <w:p w:rsidR="008218DE" w:rsidRDefault="00D940E8">
          <w:pPr>
            <w:pStyle w:val="69A5B3F7B0EC4268B138A7FDED4C91A2"/>
          </w:pPr>
          <w:r w:rsidRPr="00E62B31">
            <w:rPr>
              <w:rStyle w:val="PlaceholderText"/>
              <w:sz w:val="20"/>
              <w:szCs w:val="20"/>
            </w:rPr>
            <w:t>[version]</w:t>
          </w:r>
        </w:p>
      </w:docPartBody>
    </w:docPart>
    <w:docPart>
      <w:docPartPr>
        <w:name w:val="4040B3452BAF4EBBA45299244CFA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7FEA-8B9D-417E-910F-6BF31632D502}"/>
      </w:docPartPr>
      <w:docPartBody>
        <w:p w:rsidR="008218DE" w:rsidRDefault="00D940E8">
          <w:pPr>
            <w:pStyle w:val="4040B3452BAF4EBBA45299244CFA5B9F"/>
          </w:pPr>
          <w:r>
            <w:rPr>
              <w:b/>
              <w:sz w:val="16"/>
              <w:szCs w:val="16"/>
            </w:rPr>
            <w:t>Version</w:t>
          </w:r>
        </w:p>
      </w:docPartBody>
    </w:docPart>
    <w:docPart>
      <w:docPartPr>
        <w:name w:val="351DCCCCB2A640138126BF780B931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40B51-0F94-4BB7-9C29-7FF027A0F3DE}"/>
      </w:docPartPr>
      <w:docPartBody>
        <w:p w:rsidR="008218DE" w:rsidRDefault="00D940E8">
          <w:pPr>
            <w:pStyle w:val="351DCCCCB2A640138126BF780B931EDB"/>
          </w:pPr>
          <w:r w:rsidRPr="00E62B31">
            <w:rPr>
              <w:sz w:val="20"/>
              <w:szCs w:val="20"/>
            </w:rPr>
            <w:t>[date]</w:t>
          </w:r>
        </w:p>
      </w:docPartBody>
    </w:docPart>
    <w:docPart>
      <w:docPartPr>
        <w:name w:val="CF559EB5B02F4868AF71D10779DFA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758B-86FC-4645-8D28-DA68E9E3C8DD}"/>
      </w:docPartPr>
      <w:docPartBody>
        <w:p w:rsidR="008218DE" w:rsidRDefault="00D940E8">
          <w:pPr>
            <w:pStyle w:val="CF559EB5B02F4868AF71D10779DFA282"/>
          </w:pPr>
          <w:r>
            <w:rPr>
              <w:rFonts w:ascii="Arial" w:hAnsi="Arial" w:cs="Arial"/>
              <w:b/>
              <w:noProof/>
              <w:color w:val="0092C1"/>
            </w:rPr>
            <w:t>[Enter document type]</w:t>
          </w:r>
        </w:p>
      </w:docPartBody>
    </w:docPart>
    <w:docPart>
      <w:docPartPr>
        <w:name w:val="2916D0FAAB154FEF9FC7E14135547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92545-B370-411B-914A-75CACC458DE5}"/>
      </w:docPartPr>
      <w:docPartBody>
        <w:p w:rsidR="008218DE" w:rsidRDefault="00D940E8">
          <w:pPr>
            <w:pStyle w:val="2916D0FAAB154FEF9FC7E1413554783E"/>
          </w:pPr>
          <w:r w:rsidRPr="00B41F6E">
            <w:rPr>
              <w:rFonts w:ascii="Arial" w:hAnsi="Arial" w:cs="Arial"/>
              <w:b/>
              <w:color w:val="003F6B"/>
              <w:sz w:val="16"/>
              <w:szCs w:val="16"/>
            </w:rPr>
            <w:t>[Classification]</w:t>
          </w:r>
        </w:p>
      </w:docPartBody>
    </w:docPart>
    <w:docPart>
      <w:docPartPr>
        <w:name w:val="5CCE45B88DC144C091CFA1F4C5324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79A6A-99D9-4F79-B269-38BC6D6A808D}"/>
      </w:docPartPr>
      <w:docPartBody>
        <w:p w:rsidR="008218DE" w:rsidRDefault="00D940E8">
          <w:pPr>
            <w:pStyle w:val="5CCE45B88DC144C091CFA1F4C5324694"/>
          </w:pPr>
          <w:r w:rsidRPr="00E368F6">
            <w:t>[</w:t>
          </w:r>
          <w:r>
            <w:t>Document Title</w:t>
          </w:r>
          <w:r w:rsidRPr="00E368F6">
            <w:t>]</w:t>
          </w:r>
        </w:p>
      </w:docPartBody>
    </w:docPart>
    <w:docPart>
      <w:docPartPr>
        <w:name w:val="02DE13B87E7B4835A5AD7B4A51DA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B7827-4668-4D83-AF20-D7FEC9174E0E}"/>
      </w:docPartPr>
      <w:docPartBody>
        <w:p w:rsidR="008218DE" w:rsidRDefault="00D940E8">
          <w:pPr>
            <w:pStyle w:val="02DE13B87E7B4835A5AD7B4A51DA071D"/>
          </w:pPr>
          <w:r w:rsidRPr="00861B2C">
            <w:t>[</w:t>
          </w:r>
          <w:r>
            <w:t>Document Subtitle</w:t>
          </w:r>
          <w:r w:rsidRPr="00861B2C">
            <w:t>]</w:t>
          </w:r>
        </w:p>
      </w:docPartBody>
    </w:docPart>
    <w:docPart>
      <w:docPartPr>
        <w:name w:val="12E4936DB0D94A87A72A498C23A78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8A4E-7F14-4357-8712-E3141D78742C}"/>
      </w:docPartPr>
      <w:docPartBody>
        <w:p w:rsidR="008218DE" w:rsidRDefault="00D940E8">
          <w:pPr>
            <w:pStyle w:val="12E4936DB0D94A87A72A498C23A78A86"/>
          </w:pPr>
          <w:r w:rsidRPr="00861B2C">
            <w:t>[Heading]</w:t>
          </w:r>
        </w:p>
      </w:docPartBody>
    </w:docPart>
    <w:docPart>
      <w:docPartPr>
        <w:name w:val="17CA39D2AD644633A7C30897AE7F7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0741-FDB2-4697-A39E-B1A3D6115B00}"/>
      </w:docPartPr>
      <w:docPartBody>
        <w:p w:rsidR="008218DE" w:rsidRDefault="00D940E8">
          <w:pPr>
            <w:pStyle w:val="17CA39D2AD644633A7C30897AE7F784E"/>
          </w:pPr>
          <w:r w:rsidRPr="00861B2C">
            <w:t xml:space="preserve">[Body text]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0E8"/>
    <w:rsid w:val="00634A89"/>
    <w:rsid w:val="008218DE"/>
    <w:rsid w:val="00A45037"/>
    <w:rsid w:val="00D9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48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DBF7EA5DD4C098D8E4F9F01B99759">
    <w:name w:val="450DBF7EA5DD4C098D8E4F9F01B99759"/>
  </w:style>
  <w:style w:type="character" w:styleId="PlaceholderText">
    <w:name w:val="Placeholder Text"/>
    <w:basedOn w:val="DefaultParagraphFont"/>
    <w:uiPriority w:val="48"/>
    <w:rPr>
      <w:color w:val="000000" w:themeColor="text1"/>
      <w:lang w:val="en-GB"/>
    </w:rPr>
  </w:style>
  <w:style w:type="paragraph" w:customStyle="1" w:styleId="69A5B3F7B0EC4268B138A7FDED4C91A2">
    <w:name w:val="69A5B3F7B0EC4268B138A7FDED4C91A2"/>
  </w:style>
  <w:style w:type="paragraph" w:customStyle="1" w:styleId="4040B3452BAF4EBBA45299244CFA5B9F">
    <w:name w:val="4040B3452BAF4EBBA45299244CFA5B9F"/>
  </w:style>
  <w:style w:type="paragraph" w:customStyle="1" w:styleId="351DCCCCB2A640138126BF780B931EDB">
    <w:name w:val="351DCCCCB2A640138126BF780B931EDB"/>
  </w:style>
  <w:style w:type="paragraph" w:customStyle="1" w:styleId="CF559EB5B02F4868AF71D10779DFA282">
    <w:name w:val="CF559EB5B02F4868AF71D10779DFA282"/>
  </w:style>
  <w:style w:type="paragraph" w:customStyle="1" w:styleId="2916D0FAAB154FEF9FC7E1413554783E">
    <w:name w:val="2916D0FAAB154FEF9FC7E1413554783E"/>
  </w:style>
  <w:style w:type="paragraph" w:customStyle="1" w:styleId="5CCE45B88DC144C091CFA1F4C5324694">
    <w:name w:val="5CCE45B88DC144C091CFA1F4C5324694"/>
  </w:style>
  <w:style w:type="paragraph" w:customStyle="1" w:styleId="02DE13B87E7B4835A5AD7B4A51DA071D">
    <w:name w:val="02DE13B87E7B4835A5AD7B4A51DA071D"/>
  </w:style>
  <w:style w:type="paragraph" w:customStyle="1" w:styleId="12E4936DB0D94A87A72A498C23A78A86">
    <w:name w:val="12E4936DB0D94A87A72A498C23A78A86"/>
  </w:style>
  <w:style w:type="paragraph" w:customStyle="1" w:styleId="17CA39D2AD644633A7C30897AE7F784E">
    <w:name w:val="17CA39D2AD644633A7C30897AE7F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Aqua">
      <a:dk1>
        <a:sysClr val="windowText" lastClr="000000"/>
      </a:dk1>
      <a:lt1>
        <a:sysClr val="window" lastClr="FFFFFF"/>
      </a:lt1>
      <a:dk2>
        <a:srgbClr val="363533"/>
      </a:dk2>
      <a:lt2>
        <a:srgbClr val="EEEDEB"/>
      </a:lt2>
      <a:accent1>
        <a:srgbClr val="063954"/>
      </a:accent1>
      <a:accent2>
        <a:srgbClr val="9CB0BB"/>
      </a:accent2>
      <a:accent3>
        <a:srgbClr val="006293"/>
      </a:accent3>
      <a:accent4>
        <a:srgbClr val="0092C1"/>
      </a:accent4>
      <a:accent5>
        <a:srgbClr val="00AED3"/>
      </a:accent5>
      <a:accent6>
        <a:srgbClr val="ACE0ED"/>
      </a:accent6>
      <a:hlink>
        <a:srgbClr val="88807D"/>
      </a:hlink>
      <a:folHlink>
        <a:srgbClr val="B7B3B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  <ccDocumentType>Documentation</ccDocumentType>
  <Classification>blue2</Classification>
</root>
</file>

<file path=customXml/item2.xml><?xml version="1.0" encoding="utf-8"?>
<master xmlns="http://TemplateConcept.WordTemplate.Classification">
  <Classification>
    <value> </value>
  </Classification>
</master>
</file>

<file path=customXml/item3.xml><?xml version="1.0" encoding="utf-8"?>
<master xmlns="http://TemplateConcept.WordTemplate">
  <CompanyInfo>
    <value/>
  </CompanyInfo>
</master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04996988-061A-4384-BA8B-40F2666789FC}">
  <ds:schemaRefs/>
</ds:datastoreItem>
</file>

<file path=customXml/itemProps2.xml><?xml version="1.0" encoding="utf-8"?>
<ds:datastoreItem xmlns:ds="http://schemas.openxmlformats.org/officeDocument/2006/customXml" ds:itemID="{27FE41E3-81F2-4799-8EFB-882CE00392BB}">
  <ds:schemaRefs>
    <ds:schemaRef ds:uri="http://TemplateConcept.WordTemplate.Classification"/>
  </ds:schemaRefs>
</ds:datastoreItem>
</file>

<file path=customXml/itemProps3.xml><?xml version="1.0" encoding="utf-8"?>
<ds:datastoreItem xmlns:ds="http://schemas.openxmlformats.org/officeDocument/2006/customXml" ds:itemID="{4299FF48-1985-4BEE-B955-302A37775453}">
  <ds:schemaRefs>
    <ds:schemaRef ds:uri="http://TemplateConcept.WordTemplate"/>
  </ds:schemaRefs>
</ds:datastoreItem>
</file>

<file path=customXml/itemProps4.xml><?xml version="1.0" encoding="utf-8"?>
<ds:datastoreItem xmlns:ds="http://schemas.openxmlformats.org/officeDocument/2006/customXml" ds:itemID="{74B69A8C-FE50-4EFA-B4CB-0B07F72E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General_en</Template>
  <TotalTime>1</TotalTime>
  <Pages>4</Pages>
  <Words>60</Words>
  <Characters>319</Characters>
  <Application>Microsoft Office Word</Application>
  <DocSecurity>0</DocSecurity>
  <PresentationFormat/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Roar Johnsen</dc:creator>
  <cp:keywords>TemplateConcept01</cp:keywords>
  <cp:lastModifiedBy>Tarjei.Utnes@evry.com</cp:lastModifiedBy>
  <cp:revision>3</cp:revision>
  <dcterms:created xsi:type="dcterms:W3CDTF">2017-10-06T22:21:00Z</dcterms:created>
  <dcterms:modified xsi:type="dcterms:W3CDTF">2017-10-06T22:22:00Z</dcterms:modified>
  <dc:language/>
  <cp:version>8.2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Open</vt:lpwstr>
  </property>
</Properties>
</file>