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="002E4D22" w:rsidRPr="00861B2C" w:rsidTr="00061BAA">
        <w:trPr>
          <w:trHeight w:hRule="exact" w:val="1616"/>
        </w:trPr>
        <w:tc>
          <w:tcPr>
            <w:tcW w:w="6299" w:type="dxa"/>
          </w:tcPr>
          <w:p w:rsidR="00ED3FD5" w:rsidRPr="00E62B31" w:rsidRDefault="004C317A" w:rsidP="00ED3FD5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="00ED3FD5" w:rsidRPr="00E62B31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="00ED3FD5" w:rsidRPr="00E62B31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E6747E">
                  <w:rPr>
                    <w:sz w:val="20"/>
                    <w:szCs w:val="20"/>
                  </w:rPr>
                  <w:t>1.0</w:t>
                </w:r>
              </w:sdtContent>
            </w:sdt>
          </w:p>
          <w:p w:rsidR="0093027B" w:rsidRPr="00ED3FD5" w:rsidRDefault="004C317A" w:rsidP="00ED3FD5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="00ED3FD5" w:rsidRPr="00E62B31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="00ED3FD5" w:rsidRPr="00E62B31">
              <w:rPr>
                <w:b/>
                <w:sz w:val="20"/>
                <w:szCs w:val="20"/>
              </w:rPr>
              <w:t>:</w:t>
            </w:r>
            <w:r w:rsidR="00ED3FD5" w:rsidRPr="00E62B3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="002B2FA3" w:rsidRPr="007E5A28" w:rsidTr="00302D85">
        <w:trPr>
          <w:trHeight w:hRule="exact" w:val="284"/>
        </w:trPr>
        <w:tc>
          <w:tcPr>
            <w:tcW w:w="7088" w:type="dxa"/>
          </w:tcPr>
          <w:p w:rsidR="002B2FA3" w:rsidRPr="007E5A28" w:rsidRDefault="004C317A" w:rsidP="00E85106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="00730044" w:rsidRPr="00CB7F5C" w:rsidTr="00730044">
        <w:trPr>
          <w:trHeight w:hRule="exact" w:val="323"/>
        </w:trPr>
        <w:tc>
          <w:tcPr>
            <w:tcW w:w="1985" w:type="dxa"/>
          </w:tcPr>
          <w:p w:rsidR="00730044" w:rsidRPr="00CB7F5C" w:rsidRDefault="00E25EDE" w:rsidP="00730044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="00730044" w:rsidRPr="00CB7F5C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="00730044" w:rsidRPr="00CB7F5C" w:rsidTr="00DD6C29">
        <w:trPr>
          <w:trHeight w:hRule="exact" w:val="284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="002A1957" w:rsidRPr="00B41F6E" w:rsidRDefault="007C3CC1" w:rsidP="002A1957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RDefault="00730044" w:rsidP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="00730044" w:rsidRPr="00CB7F5C" w:rsidRDefault="00730044" w:rsidP="00730044">
            <w:pPr>
              <w:rPr>
                <w:noProof/>
              </w:rPr>
            </w:pPr>
          </w:p>
        </w:tc>
      </w:tr>
    </w:tbl>
    <w:p w:rsidR="00070654" w:rsidRPr="00861B2C" w:rsidRDefault="004C317A" w:rsidP="00A16050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dataBinding w:xpath="/root[1]/dokProdukt[1]" w:storeItemID="{04996988-061A-4384-BA8B-40F2666789FC}"/>
          <w:text w:multiLine="1"/>
        </w:sdtPr>
        <w:sdtEndPr/>
        <w:sdtContent>
          <w:r w:rsidR="00B21172">
            <w:t>Title</w:t>
          </w:r>
        </w:sdtContent>
      </w:sdt>
    </w:p>
    <w:p w:rsidR="009E3AD2" w:rsidRPr="00861B2C" w:rsidRDefault="004C317A" w:rsidP="00E66980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dataBinding w:xpath="/root[1]/dokKunde[1]" w:storeItemID="{04996988-061A-4384-BA8B-40F2666789FC}"/>
          <w:text w:multiLine="1"/>
        </w:sdtPr>
        <w:sdtEndPr/>
        <w:sdtContent>
          <w:r w:rsidR="00B21172">
            <w:t>Subtitle</w:t>
          </w:r>
        </w:sdtContent>
      </w:sdt>
    </w:p>
    <w:p w:rsidR="008F126E" w:rsidRPr="00861B2C" w:rsidRDefault="00B21E0E" w:rsidP="008F126E">
      <w:pPr>
        <w:pStyle w:val="TOCHeading"/>
        <w:spacing w:line="240" w:lineRule="auto"/>
      </w:pPr>
      <w:r w:rsidRPr="00861B2C">
        <w:t>Content</w:t>
      </w:r>
      <w:r w:rsidR="00DB71A3" w:rsidRPr="00861B2C">
        <w:t>s</w:t>
      </w:r>
    </w:p>
    <w:p w:rsidR="007E75E5" w:rsidRPr="007E75E5" w:rsidRDefault="00195154" w:rsidP="007E75E5">
      <w:r w:rsidRPr="00861B2C">
        <w:rPr>
          <w:sz w:val="24"/>
        </w:rPr>
        <w:fldChar w:fldCharType="begin"/>
      </w:r>
      <w:r w:rsidR="00717483">
        <w:instrText xml:space="preserve"> toc \o "1-3</w:instrText>
      </w:r>
      <w:r w:rsidR="00926DE8" w:rsidRPr="00861B2C">
        <w:instrText xml:space="preserve">" \z </w:instrText>
      </w:r>
      <w:r w:rsidRPr="00861B2C">
        <w:rPr>
          <w:sz w:val="24"/>
        </w:rPr>
        <w:fldChar w:fldCharType="separate"/>
      </w:r>
      <w:r w:rsidR="005231C7">
        <w:rPr>
          <w:b/>
          <w:bCs/>
          <w:noProof/>
          <w:sz w:val="24"/>
          <w:lang w:val="en-US"/>
        </w:rPr>
        <w:t>No table of contents entries found.</w:t>
      </w:r>
      <w:r w:rsidRPr="00861B2C">
        <w:fldChar w:fldCharType="end"/>
      </w:r>
      <w:r w:rsidR="00481B8D" w:rsidRPr="00861B2C">
        <w:br w:type="page"/>
      </w:r>
    </w:p>
    <w:sectPr w:rsidR="007E75E5" w:rsidRPr="007E75E5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17A" w:rsidRDefault="004C317A" w:rsidP="005A72D2">
      <w:r>
        <w:separator/>
      </w:r>
    </w:p>
  </w:endnote>
  <w:endnote w:type="continuationSeparator" w:id="0">
    <w:p w:rsidR="004C317A" w:rsidRDefault="004C317A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B21172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B21172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17A" w:rsidRDefault="004C317A" w:rsidP="005A72D2">
      <w:r>
        <w:separator/>
      </w:r>
    </w:p>
  </w:footnote>
  <w:footnote w:type="continuationSeparator" w:id="0">
    <w:p w:rsidR="004C317A" w:rsidRDefault="004C317A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2401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422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C317A"/>
    <w:rsid w:val="004E540F"/>
    <w:rsid w:val="004F6C43"/>
    <w:rsid w:val="005173D1"/>
    <w:rsid w:val="005225A0"/>
    <w:rsid w:val="005231C7"/>
    <w:rsid w:val="0054113F"/>
    <w:rsid w:val="00542748"/>
    <w:rsid w:val="0055791B"/>
    <w:rsid w:val="00560B47"/>
    <w:rsid w:val="005679D7"/>
    <w:rsid w:val="005802D4"/>
    <w:rsid w:val="005942A1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2D15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E75E5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C2005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172"/>
    <w:rsid w:val="00B21E0E"/>
    <w:rsid w:val="00B27C49"/>
    <w:rsid w:val="00B31583"/>
    <w:rsid w:val="00B36E88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6747E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2637F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8D9AF7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351FF8"/>
    <w:rsid w:val="00634A89"/>
    <w:rsid w:val="008218DE"/>
    <w:rsid w:val="00A45037"/>
    <w:rsid w:val="00B31702"/>
    <w:rsid w:val="00B637AB"/>
    <w:rsid w:val="00D940E8"/>
    <w:rsid w:val="00E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ccDocumentType>Documentation</ccDocumentType>
  <Classification>blue2</Classification>
</root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master xmlns="http://TemplateConcept.WordTemplate">
  <CompanyInfo>
    <value/>
  </CompanyInfo>
</master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4996988-061A-4384-BA8B-40F2666789FC}">
  <ds:schemaRefs/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4.xml><?xml version="1.0" encoding="utf-8"?>
<ds:datastoreItem xmlns:ds="http://schemas.openxmlformats.org/officeDocument/2006/customXml" ds:itemID="{9FC53F4C-ECC4-4D02-BCBA-458AFDF6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3</TotalTime>
  <Pages>2</Pages>
  <Words>25</Words>
  <Characters>133</Characters>
  <Application>Microsoft Office Word</Application>
  <DocSecurity>0</DocSecurity>
  <PresentationFormat/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11</cp:revision>
  <dcterms:created xsi:type="dcterms:W3CDTF">2017-10-06T22:21:00Z</dcterms:created>
  <dcterms:modified xsi:type="dcterms:W3CDTF">2017-10-09T20:33:00Z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